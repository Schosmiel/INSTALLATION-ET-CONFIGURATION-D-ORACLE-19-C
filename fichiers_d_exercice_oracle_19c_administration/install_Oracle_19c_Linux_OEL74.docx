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205F33" w14:textId="77777777" w:rsidR="006220F0" w:rsidRDefault="005D15A9" w:rsidP="00E6528E">
      <w:pPr>
        <w:pStyle w:val="TitreDoc"/>
      </w:pPr>
      <w:bookmarkStart w:id="0" w:name="_GoBack"/>
      <w:bookmarkEnd w:id="0"/>
      <w:r>
        <w:t xml:space="preserve">Installation </w:t>
      </w:r>
      <w:r w:rsidR="00AF4620">
        <w:t xml:space="preserve">Oracle </w:t>
      </w:r>
      <w:r w:rsidR="00ED5A4A">
        <w:t>19c</w:t>
      </w:r>
      <w:r w:rsidR="00AF4620">
        <w:t xml:space="preserve"> sous </w:t>
      </w:r>
      <w:r w:rsidR="00B7560D">
        <w:t>Linux OEL 7</w:t>
      </w:r>
    </w:p>
    <w:p w14:paraId="35F0E844" w14:textId="77777777" w:rsidR="00E6528E" w:rsidRDefault="00E6528E" w:rsidP="005214C0"/>
    <w:p w14:paraId="760B5024" w14:textId="77777777" w:rsidR="00CB2415" w:rsidRDefault="00CB2415" w:rsidP="00B73D19"/>
    <w:p w14:paraId="2B0E744F" w14:textId="15C424F9" w:rsidR="00153F3E" w:rsidRDefault="002A670A" w:rsidP="00A100D4">
      <w:pPr>
        <w:pStyle w:val="Titre1"/>
      </w:pPr>
      <w:r>
        <w:t>Pr</w:t>
      </w:r>
      <w:r w:rsidR="00294DA3">
        <w:t>É</w:t>
      </w:r>
      <w:r>
        <w:t>paration de la VM</w:t>
      </w:r>
    </w:p>
    <w:p w14:paraId="6490BEA8" w14:textId="77777777" w:rsidR="00153F3E" w:rsidRDefault="00512C05" w:rsidP="00B73D19">
      <w:pPr>
        <w:rPr>
          <w:noProof/>
        </w:rPr>
      </w:pPr>
      <w:r>
        <w:rPr>
          <w:noProof/>
        </w:rPr>
        <w:t>Affecter au moins 2 Go de RAM</w:t>
      </w:r>
    </w:p>
    <w:p w14:paraId="1FEF2992" w14:textId="77777777" w:rsidR="00E378B7" w:rsidRDefault="00E378B7" w:rsidP="00B73D19">
      <w:pPr>
        <w:rPr>
          <w:noProof/>
        </w:rPr>
      </w:pPr>
      <w:r>
        <w:rPr>
          <w:noProof/>
        </w:rPr>
        <w:drawing>
          <wp:inline distT="0" distB="0" distL="0" distR="0" wp14:anchorId="23978F52" wp14:editId="3D6B5B31">
            <wp:extent cx="5760720" cy="3683000"/>
            <wp:effectExtent l="0" t="0" r="0" b="0"/>
            <wp:docPr id="1465899719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8727" w14:textId="77777777" w:rsidR="005F72EB" w:rsidRDefault="005F72EB" w:rsidP="005F72EB">
      <w:pPr>
        <w:pStyle w:val="ListParagraph"/>
        <w:numPr>
          <w:ilvl w:val="0"/>
          <w:numId w:val="18"/>
        </w:numPr>
        <w:rPr>
          <w:noProof/>
        </w:rPr>
      </w:pPr>
      <w:r>
        <w:rPr>
          <w:noProof/>
        </w:rPr>
        <w:t>Créer</w:t>
      </w:r>
    </w:p>
    <w:p w14:paraId="55BFB716" w14:textId="77777777" w:rsidR="00ED5A4A" w:rsidRDefault="00ED5A4A" w:rsidP="00B73D19">
      <w:pPr>
        <w:rPr>
          <w:noProof/>
        </w:rPr>
      </w:pPr>
    </w:p>
    <w:p w14:paraId="36DFB19E" w14:textId="77777777" w:rsidR="00ED5A4A" w:rsidRDefault="00E378B7" w:rsidP="00B73D19">
      <w:pPr>
        <w:rPr>
          <w:noProof/>
        </w:rPr>
      </w:pPr>
      <w:r>
        <w:rPr>
          <w:noProof/>
        </w:rPr>
        <w:drawing>
          <wp:inline distT="0" distB="0" distL="0" distR="0" wp14:anchorId="3436653E" wp14:editId="421D4B06">
            <wp:extent cx="5760720" cy="3526790"/>
            <wp:effectExtent l="0" t="0" r="0" b="0"/>
            <wp:docPr id="2061991411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C015" w14:textId="77777777" w:rsidR="005F72EB" w:rsidRDefault="005F72EB" w:rsidP="005F72EB">
      <w:pPr>
        <w:pStyle w:val="ListParagraph"/>
        <w:numPr>
          <w:ilvl w:val="0"/>
          <w:numId w:val="18"/>
        </w:numPr>
        <w:rPr>
          <w:noProof/>
        </w:rPr>
      </w:pPr>
      <w:r>
        <w:rPr>
          <w:noProof/>
        </w:rPr>
        <w:t>Créer</w:t>
      </w:r>
    </w:p>
    <w:p w14:paraId="2AAEBC9F" w14:textId="77777777" w:rsidR="00FA13AD" w:rsidRPr="00FA13AD" w:rsidRDefault="00FA13AD" w:rsidP="00B73D19">
      <w:pPr>
        <w:rPr>
          <w:b/>
          <w:noProof/>
          <w:u w:val="single"/>
        </w:rPr>
      </w:pPr>
      <w:r>
        <w:rPr>
          <w:b/>
          <w:noProof/>
          <w:u w:val="single"/>
        </w:rPr>
        <w:br w:type="page"/>
      </w:r>
      <w:r w:rsidRPr="00FA13AD">
        <w:rPr>
          <w:b/>
          <w:noProof/>
          <w:u w:val="single"/>
        </w:rPr>
        <w:lastRenderedPageBreak/>
        <w:t>Configuration</w:t>
      </w:r>
    </w:p>
    <w:p w14:paraId="0C86F52F" w14:textId="77777777" w:rsidR="008D1B2B" w:rsidRDefault="008D1B2B" w:rsidP="00B73D19">
      <w:pPr>
        <w:rPr>
          <w:noProof/>
        </w:rPr>
      </w:pPr>
    </w:p>
    <w:p w14:paraId="3078C240" w14:textId="77777777" w:rsidR="008D1B2B" w:rsidRDefault="00FA13AD" w:rsidP="00B73D19">
      <w:pPr>
        <w:rPr>
          <w:b/>
          <w:noProof/>
        </w:rPr>
      </w:pPr>
      <w:r w:rsidRPr="00FA13AD">
        <w:rPr>
          <w:b/>
          <w:noProof/>
        </w:rPr>
        <w:t>Général</w:t>
      </w:r>
    </w:p>
    <w:p w14:paraId="23C0D13E" w14:textId="77777777" w:rsidR="00C335EF" w:rsidRPr="00FA13AD" w:rsidRDefault="00FE30DA" w:rsidP="00B73D19">
      <w:pPr>
        <w:rPr>
          <w:b/>
          <w:noProof/>
        </w:rPr>
      </w:pPr>
      <w:r>
        <w:rPr>
          <w:noProof/>
        </w:rPr>
        <w:drawing>
          <wp:inline distT="0" distB="0" distL="0" distR="0" wp14:anchorId="3AE163B2" wp14:editId="30B569B1">
            <wp:extent cx="5764528" cy="3884295"/>
            <wp:effectExtent l="0" t="0" r="7620" b="1905"/>
            <wp:docPr id="19716809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28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EFA5" w14:textId="77777777" w:rsidR="008D1B2B" w:rsidRDefault="008D1B2B" w:rsidP="00B73D19">
      <w:pPr>
        <w:rPr>
          <w:noProof/>
        </w:rPr>
      </w:pPr>
    </w:p>
    <w:p w14:paraId="122168A8" w14:textId="77777777" w:rsidR="008D1B2B" w:rsidRDefault="008D1B2B" w:rsidP="00B73D19">
      <w:pPr>
        <w:rPr>
          <w:noProof/>
        </w:rPr>
      </w:pPr>
    </w:p>
    <w:p w14:paraId="26B8B519" w14:textId="77777777" w:rsidR="00153F3E" w:rsidRDefault="00FA13AD" w:rsidP="00B73D19">
      <w:pPr>
        <w:rPr>
          <w:b/>
          <w:noProof/>
        </w:rPr>
      </w:pPr>
      <w:r w:rsidRPr="00FA13AD">
        <w:rPr>
          <w:b/>
          <w:noProof/>
        </w:rPr>
        <w:t>Système</w:t>
      </w:r>
    </w:p>
    <w:p w14:paraId="17083F2D" w14:textId="77777777" w:rsidR="004370C0" w:rsidRDefault="004370C0" w:rsidP="00B73D19">
      <w:pPr>
        <w:rPr>
          <w:b/>
          <w:noProof/>
        </w:rPr>
      </w:pPr>
      <w:r>
        <w:rPr>
          <w:noProof/>
        </w:rPr>
        <w:drawing>
          <wp:inline distT="0" distB="0" distL="0" distR="0" wp14:anchorId="521A8A4E" wp14:editId="4C30E438">
            <wp:extent cx="5760720" cy="3882390"/>
            <wp:effectExtent l="0" t="0" r="0" b="3810"/>
            <wp:docPr id="510376617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5294" w14:textId="77777777" w:rsidR="00E378B7" w:rsidRDefault="00E378B7" w:rsidP="00B73D19">
      <w:pPr>
        <w:rPr>
          <w:b/>
          <w:noProof/>
        </w:rPr>
      </w:pPr>
    </w:p>
    <w:p w14:paraId="00A8B835" w14:textId="77777777" w:rsidR="00C335EF" w:rsidRPr="00FA13AD" w:rsidRDefault="00C335EF" w:rsidP="00B73D19">
      <w:pPr>
        <w:rPr>
          <w:b/>
          <w:noProof/>
        </w:rPr>
      </w:pPr>
    </w:p>
    <w:p w14:paraId="63AF84D2" w14:textId="77777777" w:rsidR="00FA13AD" w:rsidRDefault="00FA13AD" w:rsidP="00B73D19">
      <w:pPr>
        <w:rPr>
          <w:noProof/>
        </w:rPr>
      </w:pPr>
    </w:p>
    <w:p w14:paraId="5F8755A3" w14:textId="77777777" w:rsidR="00C335EF" w:rsidRDefault="00FE30DA" w:rsidP="00B73D19">
      <w:pPr>
        <w:rPr>
          <w:noProof/>
        </w:rPr>
      </w:pPr>
      <w:r>
        <w:rPr>
          <w:noProof/>
        </w:rPr>
        <w:drawing>
          <wp:inline distT="0" distB="0" distL="0" distR="0" wp14:anchorId="1D7F7D05" wp14:editId="0D20C022">
            <wp:extent cx="5764528" cy="3884295"/>
            <wp:effectExtent l="0" t="0" r="7620" b="1905"/>
            <wp:docPr id="9786807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28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425A" w14:textId="77777777" w:rsidR="00FA13AD" w:rsidRDefault="00FA13AD" w:rsidP="00B73D19">
      <w:pPr>
        <w:rPr>
          <w:noProof/>
        </w:rPr>
      </w:pPr>
    </w:p>
    <w:p w14:paraId="5A17655D" w14:textId="77777777" w:rsidR="00FA13AD" w:rsidRDefault="00FA13AD" w:rsidP="00B73D19">
      <w:pPr>
        <w:rPr>
          <w:noProof/>
        </w:rPr>
      </w:pPr>
    </w:p>
    <w:p w14:paraId="4E98857D" w14:textId="77777777" w:rsidR="00FA13AD" w:rsidRDefault="00FA13AD" w:rsidP="00B73D19">
      <w:pPr>
        <w:rPr>
          <w:noProof/>
        </w:rPr>
      </w:pPr>
    </w:p>
    <w:p w14:paraId="4C45EB0B" w14:textId="77777777" w:rsidR="00FA13AD" w:rsidRDefault="00FA13AD" w:rsidP="00B73D19">
      <w:pPr>
        <w:rPr>
          <w:b/>
          <w:noProof/>
          <w:u w:val="single"/>
        </w:rPr>
      </w:pPr>
      <w:r w:rsidRPr="00FA13AD">
        <w:rPr>
          <w:b/>
          <w:noProof/>
          <w:u w:val="single"/>
        </w:rPr>
        <w:t>Affichage</w:t>
      </w:r>
    </w:p>
    <w:p w14:paraId="3156EEA5" w14:textId="77777777" w:rsidR="00C335EF" w:rsidRPr="00FA13AD" w:rsidRDefault="00FE30DA" w:rsidP="00B73D19">
      <w:pPr>
        <w:rPr>
          <w:b/>
          <w:noProof/>
          <w:u w:val="single"/>
        </w:rPr>
      </w:pPr>
      <w:r>
        <w:rPr>
          <w:noProof/>
        </w:rPr>
        <w:drawing>
          <wp:inline distT="0" distB="0" distL="0" distR="0" wp14:anchorId="7C7717FF" wp14:editId="36412A02">
            <wp:extent cx="5764528" cy="3884295"/>
            <wp:effectExtent l="0" t="0" r="7620" b="1905"/>
            <wp:docPr id="20844342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28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0E20" w14:textId="77777777" w:rsidR="00FA13AD" w:rsidRDefault="00FA13AD" w:rsidP="00B73D19">
      <w:pPr>
        <w:rPr>
          <w:noProof/>
        </w:rPr>
      </w:pPr>
    </w:p>
    <w:p w14:paraId="0940C7D5" w14:textId="77777777" w:rsidR="00FA13AD" w:rsidRDefault="00FA13AD" w:rsidP="00B73D19">
      <w:pPr>
        <w:rPr>
          <w:noProof/>
        </w:rPr>
      </w:pPr>
    </w:p>
    <w:p w14:paraId="153EE091" w14:textId="77777777" w:rsidR="00FA13AD" w:rsidRDefault="00FA13AD" w:rsidP="00B73D19">
      <w:pPr>
        <w:rPr>
          <w:noProof/>
        </w:rPr>
      </w:pPr>
    </w:p>
    <w:p w14:paraId="2839D845" w14:textId="77777777" w:rsidR="00FA13AD" w:rsidRPr="00FA13AD" w:rsidRDefault="00FA13AD" w:rsidP="00B73D19">
      <w:pPr>
        <w:rPr>
          <w:b/>
          <w:noProof/>
          <w:u w:val="single"/>
        </w:rPr>
      </w:pPr>
      <w:r w:rsidRPr="00FA13AD">
        <w:rPr>
          <w:b/>
          <w:noProof/>
          <w:u w:val="single"/>
        </w:rPr>
        <w:t>Stockage</w:t>
      </w:r>
    </w:p>
    <w:p w14:paraId="4E2A8E61" w14:textId="77777777" w:rsidR="00E378B7" w:rsidRDefault="00E378B7" w:rsidP="00B73D19">
      <w:pPr>
        <w:rPr>
          <w:noProof/>
        </w:rPr>
      </w:pPr>
      <w:r>
        <w:rPr>
          <w:noProof/>
        </w:rPr>
        <w:drawing>
          <wp:inline distT="0" distB="0" distL="0" distR="0" wp14:anchorId="6530B7E3" wp14:editId="1D95DE9C">
            <wp:extent cx="5760720" cy="3882390"/>
            <wp:effectExtent l="0" t="0" r="0" b="3810"/>
            <wp:docPr id="240978898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0BBC" w14:textId="77777777" w:rsidR="00FA13AD" w:rsidRDefault="00FA13AD" w:rsidP="00B73D19">
      <w:pPr>
        <w:rPr>
          <w:noProof/>
        </w:rPr>
      </w:pPr>
    </w:p>
    <w:p w14:paraId="43C005BC" w14:textId="77777777" w:rsidR="002A670A" w:rsidRDefault="002A670A" w:rsidP="00B73D19">
      <w:pPr>
        <w:rPr>
          <w:noProof/>
        </w:rPr>
      </w:pPr>
    </w:p>
    <w:p w14:paraId="38A8E05A" w14:textId="77777777" w:rsidR="002A670A" w:rsidRDefault="002A670A" w:rsidP="00B73D19">
      <w:pPr>
        <w:rPr>
          <w:noProof/>
        </w:rPr>
      </w:pPr>
    </w:p>
    <w:p w14:paraId="41B3BB7B" w14:textId="77777777" w:rsidR="002A670A" w:rsidRPr="002A670A" w:rsidRDefault="002A670A" w:rsidP="00B73D19">
      <w:pPr>
        <w:rPr>
          <w:b/>
          <w:noProof/>
          <w:u w:val="single"/>
        </w:rPr>
      </w:pPr>
      <w:r w:rsidRPr="002A670A">
        <w:rPr>
          <w:b/>
          <w:noProof/>
          <w:u w:val="single"/>
        </w:rPr>
        <w:t>Réseau</w:t>
      </w:r>
    </w:p>
    <w:p w14:paraId="272C2EE8" w14:textId="5B041E0C" w:rsidR="002A670A" w:rsidRDefault="002A670A" w:rsidP="00B73D19">
      <w:pPr>
        <w:rPr>
          <w:noProof/>
        </w:rPr>
      </w:pPr>
      <w:r>
        <w:rPr>
          <w:noProof/>
        </w:rPr>
        <w:t>On choisit le mode Accès par pont.</w:t>
      </w:r>
    </w:p>
    <w:p w14:paraId="65105039" w14:textId="0735F1E0" w:rsidR="00C2555F" w:rsidRDefault="00FF3982" w:rsidP="00B73D19">
      <w:pPr>
        <w:rPr>
          <w:noProof/>
        </w:rPr>
      </w:pPr>
      <w:r>
        <w:rPr>
          <w:noProof/>
        </w:rPr>
        <w:t>Dans la zone Nom, il faut choisir le nom de la carte réseau physique p</w:t>
      </w:r>
      <w:r w:rsidR="00C2555F">
        <w:rPr>
          <w:noProof/>
        </w:rPr>
        <w:t xml:space="preserve">ar </w:t>
      </w:r>
      <w:r w:rsidR="002A34A6">
        <w:rPr>
          <w:noProof/>
        </w:rPr>
        <w:t>laquelle le trafic va passe</w:t>
      </w:r>
      <w:r w:rsidR="00512C05">
        <w:rPr>
          <w:noProof/>
        </w:rPr>
        <w:t>r</w:t>
      </w:r>
      <w:r w:rsidR="002A34A6">
        <w:rPr>
          <w:noProof/>
        </w:rPr>
        <w:t xml:space="preserve"> (éventuellement une carte </w:t>
      </w:r>
      <w:r w:rsidR="00294DA3">
        <w:rPr>
          <w:noProof/>
        </w:rPr>
        <w:t>w</w:t>
      </w:r>
      <w:r w:rsidR="002A34A6">
        <w:rPr>
          <w:noProof/>
        </w:rPr>
        <w:t>i</w:t>
      </w:r>
      <w:r w:rsidR="00294DA3">
        <w:rPr>
          <w:noProof/>
        </w:rPr>
        <w:t>-</w:t>
      </w:r>
      <w:r w:rsidR="002A34A6">
        <w:rPr>
          <w:noProof/>
        </w:rPr>
        <w:t>fi)</w:t>
      </w:r>
      <w:r w:rsidR="00C2555F">
        <w:rPr>
          <w:noProof/>
        </w:rPr>
        <w:t>.</w:t>
      </w:r>
    </w:p>
    <w:p w14:paraId="3DE281A9" w14:textId="77777777" w:rsidR="00C2555F" w:rsidRDefault="00C2555F" w:rsidP="00B73D19">
      <w:pPr>
        <w:rPr>
          <w:noProof/>
        </w:rPr>
      </w:pPr>
    </w:p>
    <w:p w14:paraId="3594F9E6" w14:textId="77777777" w:rsidR="00C2555F" w:rsidRDefault="00FE30DA" w:rsidP="00B73D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9BD4F0" wp14:editId="09FD16B6">
            <wp:extent cx="5764528" cy="3884295"/>
            <wp:effectExtent l="0" t="0" r="7620" b="1905"/>
            <wp:docPr id="6966818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28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CDAA" w14:textId="77777777" w:rsidR="00F94BC4" w:rsidRDefault="00F94BC4" w:rsidP="00B73D19">
      <w:pPr>
        <w:rPr>
          <w:noProof/>
        </w:rPr>
      </w:pPr>
    </w:p>
    <w:p w14:paraId="5735B5D1" w14:textId="77777777" w:rsidR="00FA13AD" w:rsidRDefault="00FA13AD" w:rsidP="00B73D19">
      <w:pPr>
        <w:rPr>
          <w:noProof/>
        </w:rPr>
      </w:pPr>
    </w:p>
    <w:p w14:paraId="428D0292" w14:textId="77777777" w:rsidR="00FA13AD" w:rsidRDefault="00FF3982" w:rsidP="00B73D19">
      <w:pPr>
        <w:rPr>
          <w:b/>
          <w:noProof/>
          <w:u w:val="single"/>
        </w:rPr>
      </w:pPr>
      <w:r w:rsidRPr="00FF3982">
        <w:rPr>
          <w:b/>
          <w:noProof/>
          <w:u w:val="single"/>
        </w:rPr>
        <w:t>Dossiers partagés</w:t>
      </w:r>
    </w:p>
    <w:p w14:paraId="36A8673E" w14:textId="77777777" w:rsidR="00FF3982" w:rsidRDefault="00FE30DA" w:rsidP="00B73D19">
      <w:pPr>
        <w:rPr>
          <w:noProof/>
        </w:rPr>
      </w:pPr>
      <w:r>
        <w:rPr>
          <w:noProof/>
        </w:rPr>
        <w:drawing>
          <wp:inline distT="0" distB="0" distL="0" distR="0" wp14:anchorId="2939ED5F" wp14:editId="48B4E13C">
            <wp:extent cx="5764528" cy="3884295"/>
            <wp:effectExtent l="0" t="0" r="7620" b="1905"/>
            <wp:docPr id="196993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28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84F2" w14:textId="77777777" w:rsidR="00FF3982" w:rsidRDefault="00FF3982" w:rsidP="00B73D19">
      <w:pPr>
        <w:rPr>
          <w:noProof/>
        </w:rPr>
      </w:pPr>
    </w:p>
    <w:p w14:paraId="5132266F" w14:textId="77777777" w:rsidR="00FF3982" w:rsidRPr="00FF3982" w:rsidRDefault="00FF3982" w:rsidP="00B73D19">
      <w:pPr>
        <w:rPr>
          <w:b/>
          <w:noProof/>
          <w:u w:val="single"/>
        </w:rPr>
      </w:pPr>
    </w:p>
    <w:p w14:paraId="0BF9472B" w14:textId="77777777" w:rsidR="00FF3982" w:rsidRDefault="00FF3982" w:rsidP="00B73D19">
      <w:pPr>
        <w:rPr>
          <w:noProof/>
        </w:rPr>
      </w:pPr>
    </w:p>
    <w:p w14:paraId="752C041A" w14:textId="77777777" w:rsidR="002A670A" w:rsidRDefault="002A670A" w:rsidP="002A670A">
      <w:pPr>
        <w:pStyle w:val="Titre1"/>
      </w:pPr>
      <w:r>
        <w:lastRenderedPageBreak/>
        <w:t>Installation de Oracle Linux</w:t>
      </w:r>
    </w:p>
    <w:p w14:paraId="34A63E3A" w14:textId="77777777" w:rsidR="008774D4" w:rsidRPr="008774D4" w:rsidRDefault="008774D4" w:rsidP="008774D4">
      <w:pPr>
        <w:pStyle w:val="Titre2"/>
        <w:rPr>
          <w:noProof/>
        </w:rPr>
      </w:pPr>
      <w:r>
        <w:rPr>
          <w:noProof/>
        </w:rPr>
        <w:t>Téléchargement</w:t>
      </w:r>
    </w:p>
    <w:p w14:paraId="68ADF662" w14:textId="77777777" w:rsidR="00512C05" w:rsidRDefault="00247B50" w:rsidP="00512C05">
      <w:hyperlink r:id="rId18" w:history="1">
        <w:r w:rsidR="00512C05">
          <w:rPr>
            <w:rStyle w:val="Hyperlink"/>
          </w:rPr>
          <w:t>https://edelivery.oracle.com/osdc/faces/Home.jspx</w:t>
        </w:r>
      </w:hyperlink>
    </w:p>
    <w:p w14:paraId="74D1FA18" w14:textId="77777777" w:rsidR="00512C05" w:rsidRDefault="00512C05" w:rsidP="00512C05"/>
    <w:p w14:paraId="36746B85" w14:textId="3C7DF90E" w:rsidR="008774D4" w:rsidRDefault="008774D4" w:rsidP="00512C05">
      <w:r>
        <w:t>Sélectionner l'option Version</w:t>
      </w:r>
      <w:r w:rsidR="00294DA3">
        <w:t xml:space="preserve"> </w:t>
      </w:r>
      <w:r>
        <w:t>et indiquer Oracle Linux</w:t>
      </w:r>
      <w:r w:rsidR="00096C13">
        <w:t>.</w:t>
      </w:r>
    </w:p>
    <w:p w14:paraId="2B4DB073" w14:textId="77777777" w:rsidR="00096C13" w:rsidRDefault="00096C13" w:rsidP="00096C13">
      <w:r>
        <w:t>Choisir la version 7.4 au minimum.</w:t>
      </w:r>
    </w:p>
    <w:p w14:paraId="5E76EB2A" w14:textId="77777777" w:rsidR="00512C05" w:rsidRDefault="008774D4" w:rsidP="00512C05">
      <w:r>
        <w:rPr>
          <w:noProof/>
        </w:rPr>
        <w:drawing>
          <wp:inline distT="0" distB="0" distL="0" distR="0" wp14:anchorId="69DB18B7" wp14:editId="15502356">
            <wp:extent cx="5760720" cy="1629410"/>
            <wp:effectExtent l="19050" t="19050" r="11430" b="2794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289DBA" w14:textId="77777777" w:rsidR="008774D4" w:rsidRDefault="008774D4" w:rsidP="00512C05"/>
    <w:p w14:paraId="18379887" w14:textId="77777777" w:rsidR="008774D4" w:rsidRDefault="008774D4" w:rsidP="008774D4">
      <w:r>
        <w:t>Il suffit de télécharger le fichier ISO coché ci-dessous (les autres sont inutiles).</w:t>
      </w:r>
    </w:p>
    <w:p w14:paraId="27E3301C" w14:textId="77777777" w:rsidR="008774D4" w:rsidRDefault="008774D4" w:rsidP="00512C05">
      <w:r>
        <w:rPr>
          <w:noProof/>
        </w:rPr>
        <w:drawing>
          <wp:inline distT="0" distB="0" distL="0" distR="0" wp14:anchorId="3E686193" wp14:editId="45741B3F">
            <wp:extent cx="4705350" cy="3071030"/>
            <wp:effectExtent l="19050" t="19050" r="19050" b="1524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2724" cy="31019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B97D6F" w14:textId="77777777" w:rsidR="008774D4" w:rsidRDefault="008774D4" w:rsidP="00512C05"/>
    <w:p w14:paraId="540DEE4E" w14:textId="77777777" w:rsidR="006B4088" w:rsidRDefault="006B4088" w:rsidP="00512C05"/>
    <w:p w14:paraId="357BFE27" w14:textId="77777777" w:rsidR="008774D4" w:rsidRPr="00512C05" w:rsidRDefault="008774D4" w:rsidP="008774D4">
      <w:pPr>
        <w:pStyle w:val="Titre2"/>
        <w:rPr>
          <w:noProof/>
        </w:rPr>
      </w:pPr>
      <w:r>
        <w:rPr>
          <w:noProof/>
        </w:rPr>
        <w:t>Installation</w:t>
      </w:r>
    </w:p>
    <w:p w14:paraId="70D1F382" w14:textId="77777777" w:rsidR="00153F3E" w:rsidRDefault="00153F3E" w:rsidP="00B73D19">
      <w:pPr>
        <w:rPr>
          <w:noProof/>
        </w:rPr>
      </w:pPr>
    </w:p>
    <w:p w14:paraId="4177BE29" w14:textId="77777777" w:rsidR="00E378B7" w:rsidRDefault="00E378B7" w:rsidP="00B73D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46075F" wp14:editId="363E1C92">
            <wp:extent cx="5760720" cy="4853942"/>
            <wp:effectExtent l="0" t="0" r="0" b="3810"/>
            <wp:docPr id="1266759187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EF28" w14:textId="77777777" w:rsidR="00156693" w:rsidRDefault="00156693" w:rsidP="00B73D19">
      <w:pPr>
        <w:rPr>
          <w:noProof/>
        </w:rPr>
      </w:pPr>
    </w:p>
    <w:p w14:paraId="4FD19737" w14:textId="77777777" w:rsidR="00E378B7" w:rsidRDefault="00E378B7" w:rsidP="00B73D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3FBAB3" wp14:editId="157D05B2">
            <wp:extent cx="5760720" cy="4748530"/>
            <wp:effectExtent l="0" t="0" r="0" b="0"/>
            <wp:docPr id="409928352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EFF9" w14:textId="77777777" w:rsidR="00156693" w:rsidRDefault="00156693" w:rsidP="00B73D19"/>
    <w:p w14:paraId="23DCF8E1" w14:textId="77777777" w:rsidR="00B73D19" w:rsidRDefault="00B73D19" w:rsidP="00B73D19"/>
    <w:p w14:paraId="6F4485E9" w14:textId="77777777" w:rsidR="00B90BD5" w:rsidRDefault="00B90BD5" w:rsidP="00B73D19"/>
    <w:p w14:paraId="32D221FF" w14:textId="77777777" w:rsidR="008C5CCE" w:rsidRDefault="00FE30DA" w:rsidP="00B73D19">
      <w:r>
        <w:rPr>
          <w:noProof/>
        </w:rPr>
        <w:lastRenderedPageBreak/>
        <w:drawing>
          <wp:inline distT="0" distB="0" distL="0" distR="0" wp14:anchorId="6C3B0825" wp14:editId="0A25FF07">
            <wp:extent cx="5764528" cy="4842512"/>
            <wp:effectExtent l="0" t="0" r="7620" b="0"/>
            <wp:docPr id="7272834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28" cy="484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1245" w14:textId="77777777" w:rsidR="004E2FA6" w:rsidRDefault="004E2FA6" w:rsidP="00B04528">
      <w:pPr>
        <w:numPr>
          <w:ilvl w:val="0"/>
          <w:numId w:val="4"/>
        </w:numPr>
        <w:rPr>
          <w:lang w:val="en-US"/>
        </w:rPr>
      </w:pPr>
      <w:r>
        <w:rPr>
          <w:lang w:val="en-US"/>
        </w:rPr>
        <w:t>Choisir la langue</w:t>
      </w:r>
    </w:p>
    <w:p w14:paraId="3A1CCAB7" w14:textId="77777777" w:rsidR="004E2FA6" w:rsidRDefault="003137E0" w:rsidP="00B04528">
      <w:pPr>
        <w:numPr>
          <w:ilvl w:val="0"/>
          <w:numId w:val="4"/>
        </w:numPr>
        <w:rPr>
          <w:lang w:val="en-US"/>
        </w:rPr>
      </w:pPr>
      <w:r>
        <w:rPr>
          <w:lang w:val="en-US"/>
        </w:rPr>
        <w:t>Poursuivre</w:t>
      </w:r>
    </w:p>
    <w:p w14:paraId="7D99ACA9" w14:textId="77777777" w:rsidR="00F94BC4" w:rsidRDefault="00F94BC4" w:rsidP="00F94BC4">
      <w:pPr>
        <w:rPr>
          <w:lang w:val="en-US"/>
        </w:rPr>
      </w:pPr>
    </w:p>
    <w:p w14:paraId="0B81DBF7" w14:textId="77777777" w:rsidR="00E73BAE" w:rsidRDefault="00FE30DA" w:rsidP="00E73BAE">
      <w:pPr>
        <w:rPr>
          <w:noProof/>
        </w:rPr>
      </w:pPr>
      <w:r w:rsidRPr="007D3757">
        <w:rPr>
          <w:noProof/>
        </w:rPr>
        <w:lastRenderedPageBreak/>
        <w:drawing>
          <wp:inline distT="0" distB="0" distL="0" distR="0" wp14:anchorId="3458C5A5" wp14:editId="4CA31160">
            <wp:extent cx="5756910" cy="4330700"/>
            <wp:effectExtent l="19050" t="19050" r="15240" b="12700"/>
            <wp:docPr id="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307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E03CEB" w14:textId="77777777" w:rsidR="005E4DB6" w:rsidRDefault="005E4DB6" w:rsidP="00E73BAE">
      <w:pPr>
        <w:rPr>
          <w:noProof/>
        </w:rPr>
      </w:pPr>
    </w:p>
    <w:p w14:paraId="288DC0F7" w14:textId="77777777" w:rsidR="006E3273" w:rsidRDefault="006E3273" w:rsidP="00E73BAE">
      <w:pPr>
        <w:rPr>
          <w:b/>
          <w:noProof/>
          <w:u w:val="single"/>
        </w:rPr>
      </w:pPr>
    </w:p>
    <w:p w14:paraId="6130830B" w14:textId="77777777" w:rsidR="005E4DB6" w:rsidRPr="00464DF2" w:rsidRDefault="00464DF2" w:rsidP="00E73BAE">
      <w:pPr>
        <w:rPr>
          <w:b/>
          <w:noProof/>
          <w:u w:val="single"/>
        </w:rPr>
      </w:pPr>
      <w:r w:rsidRPr="00464DF2">
        <w:rPr>
          <w:b/>
          <w:noProof/>
          <w:u w:val="single"/>
        </w:rPr>
        <w:t>Sélection de logiciels</w:t>
      </w:r>
    </w:p>
    <w:p w14:paraId="1D20297F" w14:textId="77777777" w:rsidR="006E3273" w:rsidRDefault="00FE30DA" w:rsidP="00E73B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DE5FD3" wp14:editId="2F290692">
            <wp:extent cx="5764528" cy="4572000"/>
            <wp:effectExtent l="0" t="0" r="7620" b="0"/>
            <wp:docPr id="10090216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2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A135" w14:textId="1D13BEA0" w:rsidR="00464DF2" w:rsidRDefault="00464DF2" w:rsidP="00E73BAE">
      <w:pPr>
        <w:rPr>
          <w:noProof/>
        </w:rPr>
      </w:pPr>
      <w:r>
        <w:rPr>
          <w:noProof/>
        </w:rPr>
        <w:t>A gauche, on coche Serveur avec GUI</w:t>
      </w:r>
      <w:r w:rsidR="00FE42BB">
        <w:rPr>
          <w:noProof/>
        </w:rPr>
        <w:t>.</w:t>
      </w:r>
    </w:p>
    <w:p w14:paraId="5F0977AC" w14:textId="77777777" w:rsidR="004E2FA6" w:rsidRDefault="00464DF2" w:rsidP="00B04528">
      <w:pPr>
        <w:numPr>
          <w:ilvl w:val="0"/>
          <w:numId w:val="2"/>
        </w:numPr>
      </w:pPr>
      <w:r>
        <w:t>Terminé</w:t>
      </w:r>
    </w:p>
    <w:p w14:paraId="0940E06C" w14:textId="77777777" w:rsidR="00FD17BD" w:rsidRDefault="00FD17BD" w:rsidP="007D174A"/>
    <w:p w14:paraId="18EE4808" w14:textId="77777777" w:rsidR="006E3273" w:rsidRDefault="006E3273" w:rsidP="007D174A"/>
    <w:p w14:paraId="084E289C" w14:textId="77777777" w:rsidR="007D174A" w:rsidRDefault="00FD17BD" w:rsidP="007D174A">
      <w:pPr>
        <w:rPr>
          <w:b/>
          <w:u w:val="single"/>
        </w:rPr>
      </w:pPr>
      <w:r w:rsidRPr="00FD17BD">
        <w:rPr>
          <w:b/>
          <w:u w:val="single"/>
        </w:rPr>
        <w:t>Destination de l'installation</w:t>
      </w:r>
    </w:p>
    <w:p w14:paraId="3978AA03" w14:textId="77777777" w:rsidR="00911B65" w:rsidRPr="00FD17BD" w:rsidRDefault="00911B65" w:rsidP="007D174A">
      <w:pPr>
        <w:rPr>
          <w:b/>
          <w:u w:val="single"/>
        </w:rPr>
      </w:pPr>
    </w:p>
    <w:p w14:paraId="651EF78D" w14:textId="77777777" w:rsidR="007D174A" w:rsidRDefault="00FE30DA" w:rsidP="007D174A">
      <w:pPr>
        <w:rPr>
          <w:noProof/>
        </w:rPr>
      </w:pPr>
      <w:r w:rsidRPr="007D3757">
        <w:rPr>
          <w:noProof/>
        </w:rPr>
        <w:drawing>
          <wp:inline distT="0" distB="0" distL="0" distR="0" wp14:anchorId="24BC0EFE" wp14:editId="5D97E968">
            <wp:extent cx="4455160" cy="3357880"/>
            <wp:effectExtent l="19050" t="19050" r="21590" b="13970"/>
            <wp:docPr id="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35788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0BBA7B" w14:textId="6D29B88E" w:rsidR="00FD17BD" w:rsidRDefault="00FD17BD" w:rsidP="007D174A">
      <w:pPr>
        <w:rPr>
          <w:noProof/>
        </w:rPr>
      </w:pPr>
      <w:r>
        <w:rPr>
          <w:noProof/>
        </w:rPr>
        <w:lastRenderedPageBreak/>
        <w:t>On peut conserver le choix par défaut Configurer automatiquement le partitionnement</w:t>
      </w:r>
      <w:r w:rsidR="00FE42BB">
        <w:rPr>
          <w:noProof/>
        </w:rPr>
        <w:t>.</w:t>
      </w:r>
    </w:p>
    <w:p w14:paraId="0CFDEDDC" w14:textId="77777777" w:rsidR="00FD17BD" w:rsidRDefault="00FD17BD" w:rsidP="00FD17BD">
      <w:pPr>
        <w:numPr>
          <w:ilvl w:val="0"/>
          <w:numId w:val="2"/>
        </w:numPr>
      </w:pPr>
      <w:r>
        <w:t>Terminé</w:t>
      </w:r>
    </w:p>
    <w:p w14:paraId="049AB710" w14:textId="77777777" w:rsidR="00FD17BD" w:rsidRDefault="00FD17BD" w:rsidP="00FD17BD"/>
    <w:p w14:paraId="3E6DA5BF" w14:textId="77777777" w:rsidR="00FD17BD" w:rsidRDefault="00FD17BD" w:rsidP="00FD17BD"/>
    <w:p w14:paraId="0F7C6E6D" w14:textId="77777777" w:rsidR="00FD17BD" w:rsidRPr="002F5707" w:rsidRDefault="002F5707" w:rsidP="007D174A">
      <w:pPr>
        <w:rPr>
          <w:b/>
          <w:u w:val="single"/>
        </w:rPr>
      </w:pPr>
      <w:r w:rsidRPr="002F5707">
        <w:rPr>
          <w:b/>
          <w:u w:val="single"/>
        </w:rPr>
        <w:t>Nom d'hôte et réseau</w:t>
      </w:r>
    </w:p>
    <w:p w14:paraId="33A4FD80" w14:textId="77777777" w:rsidR="002F5707" w:rsidRDefault="00F94D79" w:rsidP="007D174A">
      <w:r>
        <w:t>Cette configuration peut être effectuée avant de lancer l'installation, ou après.</w:t>
      </w:r>
    </w:p>
    <w:p w14:paraId="5B9DF04A" w14:textId="77777777" w:rsidR="00F94D79" w:rsidRDefault="00F94D79" w:rsidP="007D174A"/>
    <w:p w14:paraId="55182A16" w14:textId="77777777" w:rsidR="0070653C" w:rsidRDefault="00FE30DA" w:rsidP="007D174A">
      <w:pPr>
        <w:rPr>
          <w:noProof/>
        </w:rPr>
      </w:pPr>
      <w:r w:rsidRPr="007D3757">
        <w:rPr>
          <w:noProof/>
        </w:rPr>
        <w:drawing>
          <wp:inline distT="0" distB="0" distL="0" distR="0" wp14:anchorId="27E23165" wp14:editId="2B8DB7C6">
            <wp:extent cx="4484370" cy="3357880"/>
            <wp:effectExtent l="19050" t="19050" r="11430" b="13970"/>
            <wp:docPr id="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35788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137AB7" w14:textId="0F52D886" w:rsidR="00CE34D7" w:rsidRDefault="00CE34D7" w:rsidP="00CE34D7">
      <w:pPr>
        <w:ind w:firstLine="360"/>
        <w:rPr>
          <w:noProof/>
        </w:rPr>
      </w:pPr>
      <w:r>
        <w:rPr>
          <w:noProof/>
        </w:rPr>
        <w:t xml:space="preserve">Fournir un nom dans la zone </w:t>
      </w:r>
      <w:r w:rsidR="00294DA3">
        <w:rPr>
          <w:noProof/>
        </w:rPr>
        <w:t>N</w:t>
      </w:r>
      <w:r>
        <w:rPr>
          <w:noProof/>
        </w:rPr>
        <w:t>om d’hôte</w:t>
      </w:r>
      <w:r w:rsidR="00FE42BB">
        <w:rPr>
          <w:noProof/>
        </w:rPr>
        <w:t>.</w:t>
      </w:r>
    </w:p>
    <w:p w14:paraId="55578776" w14:textId="77777777" w:rsidR="0070653C" w:rsidRDefault="0070653C" w:rsidP="0070653C">
      <w:pPr>
        <w:numPr>
          <w:ilvl w:val="0"/>
          <w:numId w:val="2"/>
        </w:numPr>
      </w:pPr>
      <w:r>
        <w:rPr>
          <w:noProof/>
        </w:rPr>
        <w:t>Configurer</w:t>
      </w:r>
    </w:p>
    <w:p w14:paraId="19F49090" w14:textId="77777777" w:rsidR="00EB6D55" w:rsidRDefault="00EB6D55" w:rsidP="00EB6D55"/>
    <w:p w14:paraId="565A9DDB" w14:textId="77777777" w:rsidR="006E3273" w:rsidRDefault="00FE30DA" w:rsidP="00EB6D55">
      <w:r>
        <w:rPr>
          <w:noProof/>
        </w:rPr>
        <w:drawing>
          <wp:inline distT="0" distB="0" distL="0" distR="0" wp14:anchorId="76CFF6BA" wp14:editId="1A79A4B2">
            <wp:extent cx="5764528" cy="3774440"/>
            <wp:effectExtent l="0" t="0" r="7620" b="0"/>
            <wp:docPr id="15004396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28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C794" w14:textId="77777777" w:rsidR="008E7A5D" w:rsidRDefault="008E7A5D" w:rsidP="007D174A">
      <w:pPr>
        <w:rPr>
          <w:noProof/>
        </w:rPr>
      </w:pPr>
    </w:p>
    <w:p w14:paraId="1B035D9F" w14:textId="25D26AE9" w:rsidR="00BF7206" w:rsidRDefault="00BF7206" w:rsidP="007D174A">
      <w:pPr>
        <w:rPr>
          <w:noProof/>
        </w:rPr>
      </w:pPr>
      <w:r>
        <w:rPr>
          <w:noProof/>
        </w:rPr>
        <w:lastRenderedPageBreak/>
        <w:t>On note que la carte réseau porte le nom enp0s3.</w:t>
      </w:r>
    </w:p>
    <w:p w14:paraId="6B2B631E" w14:textId="77777777" w:rsidR="00BF7206" w:rsidRDefault="00BF7206" w:rsidP="007D174A">
      <w:pPr>
        <w:rPr>
          <w:noProof/>
        </w:rPr>
      </w:pPr>
      <w:r>
        <w:rPr>
          <w:noProof/>
        </w:rPr>
        <w:t>On définit les paramètres IPv4</w:t>
      </w:r>
      <w:r w:rsidR="002A34A6">
        <w:rPr>
          <w:noProof/>
        </w:rPr>
        <w:t>.</w:t>
      </w:r>
    </w:p>
    <w:p w14:paraId="7A86653D" w14:textId="77777777" w:rsidR="00BF7206" w:rsidRDefault="00BF7206" w:rsidP="00BF7206">
      <w:pPr>
        <w:numPr>
          <w:ilvl w:val="0"/>
          <w:numId w:val="2"/>
        </w:numPr>
        <w:rPr>
          <w:noProof/>
        </w:rPr>
      </w:pPr>
      <w:r>
        <w:rPr>
          <w:noProof/>
        </w:rPr>
        <w:t>Enregistrer</w:t>
      </w:r>
    </w:p>
    <w:p w14:paraId="10E6D25E" w14:textId="77777777" w:rsidR="00BF7206" w:rsidRDefault="00BF7206" w:rsidP="00BF7206">
      <w:pPr>
        <w:ind w:left="720"/>
        <w:rPr>
          <w:noProof/>
        </w:rPr>
      </w:pPr>
    </w:p>
    <w:p w14:paraId="022127B6" w14:textId="77777777" w:rsidR="00BF7206" w:rsidRDefault="00BF7206" w:rsidP="007D174A">
      <w:pPr>
        <w:rPr>
          <w:noProof/>
        </w:rPr>
      </w:pPr>
    </w:p>
    <w:p w14:paraId="4CFD1023" w14:textId="77777777" w:rsidR="00BF7206" w:rsidRDefault="00FE30DA" w:rsidP="007D174A">
      <w:pPr>
        <w:rPr>
          <w:noProof/>
        </w:rPr>
      </w:pPr>
      <w:r w:rsidRPr="007D3757">
        <w:rPr>
          <w:noProof/>
        </w:rPr>
        <w:drawing>
          <wp:inline distT="0" distB="0" distL="0" distR="0" wp14:anchorId="62D62B33" wp14:editId="4D442C47">
            <wp:extent cx="4484370" cy="3357880"/>
            <wp:effectExtent l="19050" t="19050" r="11430" b="13970"/>
            <wp:docPr id="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35788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360F033" w14:textId="77777777" w:rsidR="00EB6D55" w:rsidRDefault="00EB6D55" w:rsidP="007D174A">
      <w:pPr>
        <w:rPr>
          <w:noProof/>
        </w:rPr>
      </w:pPr>
      <w:r>
        <w:rPr>
          <w:noProof/>
        </w:rPr>
        <w:t>De retour à l'écran réseau initial :</w:t>
      </w:r>
    </w:p>
    <w:p w14:paraId="58EBAB11" w14:textId="3DCD12DB" w:rsidR="00EB6D55" w:rsidRDefault="00294DA3" w:rsidP="00EB6D55">
      <w:pPr>
        <w:numPr>
          <w:ilvl w:val="0"/>
          <w:numId w:val="2"/>
        </w:numPr>
        <w:rPr>
          <w:noProof/>
        </w:rPr>
      </w:pPr>
      <w:r>
        <w:rPr>
          <w:noProof/>
        </w:rPr>
        <w:t>F</w:t>
      </w:r>
      <w:r w:rsidR="00EB6D55">
        <w:rPr>
          <w:noProof/>
        </w:rPr>
        <w:t>ournir un nom d'hôte</w:t>
      </w:r>
    </w:p>
    <w:p w14:paraId="640EA382" w14:textId="1A4BB3C9" w:rsidR="00EB6D55" w:rsidRDefault="00294DA3" w:rsidP="00EB6D55">
      <w:pPr>
        <w:numPr>
          <w:ilvl w:val="0"/>
          <w:numId w:val="2"/>
        </w:numPr>
        <w:rPr>
          <w:noProof/>
        </w:rPr>
      </w:pPr>
      <w:r>
        <w:rPr>
          <w:noProof/>
        </w:rPr>
        <w:t>C</w:t>
      </w:r>
      <w:r w:rsidR="00EB6D55">
        <w:rPr>
          <w:noProof/>
        </w:rPr>
        <w:t>liquer sur l'interrupteur pour activer la carte réseau</w:t>
      </w:r>
    </w:p>
    <w:p w14:paraId="20A3A77E" w14:textId="77777777" w:rsidR="00EB6D55" w:rsidRDefault="00EB6D55" w:rsidP="00EB6D55">
      <w:pPr>
        <w:numPr>
          <w:ilvl w:val="0"/>
          <w:numId w:val="2"/>
        </w:numPr>
        <w:rPr>
          <w:noProof/>
        </w:rPr>
      </w:pPr>
      <w:r>
        <w:rPr>
          <w:noProof/>
        </w:rPr>
        <w:t>Terminer</w:t>
      </w:r>
    </w:p>
    <w:p w14:paraId="415D4A84" w14:textId="77777777" w:rsidR="003259F6" w:rsidRDefault="003259F6" w:rsidP="003259F6">
      <w:pPr>
        <w:rPr>
          <w:noProof/>
        </w:rPr>
      </w:pPr>
    </w:p>
    <w:p w14:paraId="33007735" w14:textId="77777777" w:rsidR="003259F6" w:rsidRDefault="00FE30DA" w:rsidP="003259F6">
      <w:pPr>
        <w:rPr>
          <w:noProof/>
        </w:rPr>
      </w:pPr>
      <w:r w:rsidRPr="007D3757">
        <w:rPr>
          <w:noProof/>
        </w:rPr>
        <w:lastRenderedPageBreak/>
        <w:drawing>
          <wp:inline distT="0" distB="0" distL="0" distR="0" wp14:anchorId="4B637716" wp14:editId="41DC51EC">
            <wp:extent cx="5756910" cy="4316095"/>
            <wp:effectExtent l="19050" t="19050" r="15240" b="27305"/>
            <wp:docPr id="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1609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E9EA25" w14:textId="77777777" w:rsidR="0078064B" w:rsidRDefault="0078064B" w:rsidP="0078064B">
      <w:pPr>
        <w:numPr>
          <w:ilvl w:val="0"/>
          <w:numId w:val="2"/>
        </w:numPr>
        <w:rPr>
          <w:noProof/>
        </w:rPr>
      </w:pPr>
      <w:r>
        <w:rPr>
          <w:noProof/>
        </w:rPr>
        <w:t>Démarrer l'installation</w:t>
      </w:r>
    </w:p>
    <w:p w14:paraId="2FC868A1" w14:textId="77777777" w:rsidR="0078064B" w:rsidRDefault="0078064B" w:rsidP="0078064B">
      <w:pPr>
        <w:rPr>
          <w:noProof/>
        </w:rPr>
      </w:pPr>
    </w:p>
    <w:p w14:paraId="3662C480" w14:textId="77777777" w:rsidR="0078064B" w:rsidRDefault="0078064B" w:rsidP="0078064B">
      <w:pPr>
        <w:rPr>
          <w:noProof/>
        </w:rPr>
      </w:pPr>
    </w:p>
    <w:p w14:paraId="06193E71" w14:textId="77777777" w:rsidR="0078064B" w:rsidRDefault="00FE30DA" w:rsidP="0078064B">
      <w:pPr>
        <w:rPr>
          <w:noProof/>
        </w:rPr>
      </w:pPr>
      <w:r w:rsidRPr="007D3757">
        <w:rPr>
          <w:noProof/>
        </w:rPr>
        <w:drawing>
          <wp:inline distT="0" distB="0" distL="0" distR="0" wp14:anchorId="3C3F96CA" wp14:editId="6E8884DE">
            <wp:extent cx="4162425" cy="3123565"/>
            <wp:effectExtent l="19050" t="19050" r="28575" b="19685"/>
            <wp:docPr id="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12356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17D23A9" w14:textId="77777777" w:rsidR="0084368F" w:rsidRDefault="0084368F" w:rsidP="0084368F">
      <w:pPr>
        <w:numPr>
          <w:ilvl w:val="0"/>
          <w:numId w:val="2"/>
        </w:numPr>
        <w:rPr>
          <w:noProof/>
        </w:rPr>
      </w:pPr>
      <w:r>
        <w:rPr>
          <w:noProof/>
        </w:rPr>
        <w:t>Mot de passe administrateur</w:t>
      </w:r>
    </w:p>
    <w:p w14:paraId="08CDBD20" w14:textId="77777777" w:rsidR="0084368F" w:rsidRDefault="0084368F" w:rsidP="0078064B">
      <w:pPr>
        <w:rPr>
          <w:noProof/>
        </w:rPr>
      </w:pPr>
    </w:p>
    <w:p w14:paraId="57DD26FA" w14:textId="77777777" w:rsidR="0078064B" w:rsidRDefault="00FE30DA" w:rsidP="0078064B">
      <w:pPr>
        <w:rPr>
          <w:noProof/>
        </w:rPr>
      </w:pPr>
      <w:r w:rsidRPr="007D3757">
        <w:rPr>
          <w:noProof/>
        </w:rPr>
        <w:lastRenderedPageBreak/>
        <w:drawing>
          <wp:inline distT="0" distB="0" distL="0" distR="0" wp14:anchorId="065E2F6A" wp14:editId="664DA53C">
            <wp:extent cx="4169410" cy="3138170"/>
            <wp:effectExtent l="19050" t="19050" r="21590" b="24130"/>
            <wp:docPr id="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313817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A2D210E" w14:textId="77777777" w:rsidR="004B3B78" w:rsidRDefault="004B3B78" w:rsidP="002800FF">
      <w:pPr>
        <w:rPr>
          <w:noProof/>
        </w:rPr>
      </w:pPr>
      <w:r>
        <w:rPr>
          <w:noProof/>
        </w:rPr>
        <w:t>L’installation se déroule, patienter…</w:t>
      </w:r>
    </w:p>
    <w:p w14:paraId="105A06EE" w14:textId="77777777" w:rsidR="001470D6" w:rsidRDefault="001470D6" w:rsidP="002800FF">
      <w:pPr>
        <w:rPr>
          <w:noProof/>
        </w:rPr>
      </w:pPr>
    </w:p>
    <w:p w14:paraId="68C8A110" w14:textId="77777777" w:rsidR="004B3B78" w:rsidRDefault="004B3B78" w:rsidP="002800FF">
      <w:pPr>
        <w:rPr>
          <w:noProof/>
        </w:rPr>
      </w:pPr>
    </w:p>
    <w:p w14:paraId="73D7E363" w14:textId="77777777" w:rsidR="004B3B78" w:rsidRDefault="00FE30DA" w:rsidP="002800FF">
      <w:pPr>
        <w:rPr>
          <w:noProof/>
        </w:rPr>
      </w:pPr>
      <w:r w:rsidRPr="007D3757">
        <w:rPr>
          <w:noProof/>
        </w:rPr>
        <w:drawing>
          <wp:inline distT="0" distB="0" distL="0" distR="0" wp14:anchorId="4BC8E3AF" wp14:editId="74D39832">
            <wp:extent cx="4162425" cy="3123565"/>
            <wp:effectExtent l="19050" t="19050" r="28575" b="19685"/>
            <wp:docPr id="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12356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C3B417B" w14:textId="77777777" w:rsidR="004B3B78" w:rsidRDefault="004B3B78" w:rsidP="00B04528">
      <w:pPr>
        <w:numPr>
          <w:ilvl w:val="0"/>
          <w:numId w:val="2"/>
        </w:numPr>
        <w:rPr>
          <w:noProof/>
        </w:rPr>
      </w:pPr>
      <w:r>
        <w:rPr>
          <w:noProof/>
        </w:rPr>
        <w:t>Redémarrer</w:t>
      </w:r>
    </w:p>
    <w:p w14:paraId="484BD08B" w14:textId="77777777" w:rsidR="004B3B78" w:rsidRDefault="004B3B78" w:rsidP="004B3B78">
      <w:pPr>
        <w:rPr>
          <w:noProof/>
        </w:rPr>
      </w:pPr>
    </w:p>
    <w:p w14:paraId="1F8C3B91" w14:textId="77777777" w:rsidR="00F8653A" w:rsidRDefault="00F8653A" w:rsidP="004B3B78">
      <w:pPr>
        <w:rPr>
          <w:noProof/>
        </w:rPr>
      </w:pPr>
    </w:p>
    <w:p w14:paraId="61D5DFB3" w14:textId="77777777" w:rsidR="00F8653A" w:rsidRDefault="00F8653A" w:rsidP="004B3B78">
      <w:pPr>
        <w:rPr>
          <w:noProof/>
        </w:rPr>
      </w:pPr>
    </w:p>
    <w:p w14:paraId="64F3AE71" w14:textId="77777777" w:rsidR="00F8653A" w:rsidRDefault="00FE30DA" w:rsidP="004B3B78">
      <w:pPr>
        <w:rPr>
          <w:noProof/>
        </w:rPr>
      </w:pPr>
      <w:r w:rsidRPr="007D3757">
        <w:rPr>
          <w:noProof/>
        </w:rPr>
        <w:lastRenderedPageBreak/>
        <w:drawing>
          <wp:inline distT="0" distB="0" distL="0" distR="0" wp14:anchorId="7482BE61" wp14:editId="56CE9822">
            <wp:extent cx="4081780" cy="3065145"/>
            <wp:effectExtent l="19050" t="19050" r="13970" b="20955"/>
            <wp:docPr id="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780" cy="306514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780BC6" w14:textId="53586513" w:rsidR="002C5CBC" w:rsidRDefault="002C5CBC" w:rsidP="002C5CBC">
      <w:pPr>
        <w:numPr>
          <w:ilvl w:val="0"/>
          <w:numId w:val="2"/>
        </w:numPr>
        <w:rPr>
          <w:noProof/>
        </w:rPr>
      </w:pPr>
      <w:r>
        <w:rPr>
          <w:noProof/>
        </w:rPr>
        <w:t>Finaliser la configuration</w:t>
      </w:r>
    </w:p>
    <w:p w14:paraId="5F68AC41" w14:textId="77777777" w:rsidR="002C5CBC" w:rsidRDefault="002C5CBC" w:rsidP="002C5CBC">
      <w:pPr>
        <w:rPr>
          <w:noProof/>
        </w:rPr>
      </w:pPr>
    </w:p>
    <w:p w14:paraId="4DA5273C" w14:textId="77777777" w:rsidR="00E11518" w:rsidRDefault="00E11518" w:rsidP="002C5CBC">
      <w:pPr>
        <w:rPr>
          <w:noProof/>
        </w:rPr>
      </w:pPr>
    </w:p>
    <w:p w14:paraId="53DEF8AB" w14:textId="77777777" w:rsidR="002C5CBC" w:rsidRDefault="00FE30DA" w:rsidP="002C5CBC">
      <w:pPr>
        <w:rPr>
          <w:noProof/>
        </w:rPr>
      </w:pPr>
      <w:r w:rsidRPr="007D3757">
        <w:rPr>
          <w:noProof/>
        </w:rPr>
        <w:drawing>
          <wp:inline distT="0" distB="0" distL="0" distR="0" wp14:anchorId="4EAF24CC" wp14:editId="302374C9">
            <wp:extent cx="4067175" cy="3050540"/>
            <wp:effectExtent l="19050" t="19050" r="28575" b="16510"/>
            <wp:docPr id="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05054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F6AA17" w14:textId="77777777" w:rsidR="00E11518" w:rsidRDefault="00E11518" w:rsidP="00E11518">
      <w:pPr>
        <w:numPr>
          <w:ilvl w:val="0"/>
          <w:numId w:val="2"/>
        </w:numPr>
        <w:rPr>
          <w:noProof/>
        </w:rPr>
      </w:pPr>
      <w:r>
        <w:rPr>
          <w:noProof/>
        </w:rPr>
        <w:t>Suivant</w:t>
      </w:r>
    </w:p>
    <w:p w14:paraId="30E7F266" w14:textId="77777777" w:rsidR="00E11518" w:rsidRDefault="00E11518" w:rsidP="00E11518">
      <w:pPr>
        <w:rPr>
          <w:noProof/>
        </w:rPr>
      </w:pPr>
    </w:p>
    <w:p w14:paraId="4D4AF5D1" w14:textId="77777777" w:rsidR="00E11518" w:rsidRDefault="00FE30DA" w:rsidP="00E11518">
      <w:pPr>
        <w:rPr>
          <w:noProof/>
        </w:rPr>
      </w:pPr>
      <w:r w:rsidRPr="007D3757">
        <w:rPr>
          <w:noProof/>
        </w:rPr>
        <w:lastRenderedPageBreak/>
        <w:drawing>
          <wp:inline distT="0" distB="0" distL="0" distR="0" wp14:anchorId="5B441238" wp14:editId="5D7BC7F5">
            <wp:extent cx="4169410" cy="3138170"/>
            <wp:effectExtent l="19050" t="19050" r="21590" b="24130"/>
            <wp:docPr id="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313817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FC526B2" w14:textId="77777777" w:rsidR="00E11518" w:rsidRDefault="00E11518" w:rsidP="00E11518">
      <w:pPr>
        <w:numPr>
          <w:ilvl w:val="0"/>
          <w:numId w:val="2"/>
        </w:numPr>
        <w:rPr>
          <w:noProof/>
        </w:rPr>
      </w:pPr>
      <w:r>
        <w:rPr>
          <w:noProof/>
        </w:rPr>
        <w:t>Suivant</w:t>
      </w:r>
    </w:p>
    <w:p w14:paraId="596A5759" w14:textId="77777777" w:rsidR="00E11518" w:rsidRDefault="00E11518" w:rsidP="00E11518">
      <w:pPr>
        <w:rPr>
          <w:noProof/>
        </w:rPr>
      </w:pPr>
    </w:p>
    <w:p w14:paraId="5FA5E59E" w14:textId="77777777" w:rsidR="00E11518" w:rsidRDefault="00E11518" w:rsidP="00E11518">
      <w:pPr>
        <w:rPr>
          <w:noProof/>
        </w:rPr>
      </w:pPr>
    </w:p>
    <w:p w14:paraId="7A66DB00" w14:textId="77777777" w:rsidR="00E11518" w:rsidRDefault="00FE30DA" w:rsidP="00E11518">
      <w:pPr>
        <w:rPr>
          <w:noProof/>
        </w:rPr>
      </w:pPr>
      <w:r w:rsidRPr="007D3757">
        <w:rPr>
          <w:noProof/>
        </w:rPr>
        <w:drawing>
          <wp:inline distT="0" distB="0" distL="0" distR="0" wp14:anchorId="70B2E522" wp14:editId="1A0D2F1B">
            <wp:extent cx="4228465" cy="3175000"/>
            <wp:effectExtent l="19050" t="19050" r="19685" b="25400"/>
            <wp:docPr id="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65" cy="31750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EC91D3" w14:textId="77777777" w:rsidR="00E11518" w:rsidRDefault="00E11518" w:rsidP="00E11518">
      <w:pPr>
        <w:numPr>
          <w:ilvl w:val="0"/>
          <w:numId w:val="2"/>
        </w:numPr>
        <w:rPr>
          <w:noProof/>
        </w:rPr>
      </w:pPr>
      <w:r>
        <w:rPr>
          <w:noProof/>
        </w:rPr>
        <w:t>Désactiver la géolocalisation</w:t>
      </w:r>
    </w:p>
    <w:p w14:paraId="4CA32B2F" w14:textId="77777777" w:rsidR="00E11518" w:rsidRDefault="00E11518" w:rsidP="00E11518">
      <w:pPr>
        <w:numPr>
          <w:ilvl w:val="0"/>
          <w:numId w:val="2"/>
        </w:numPr>
        <w:rPr>
          <w:noProof/>
        </w:rPr>
      </w:pPr>
      <w:r>
        <w:rPr>
          <w:noProof/>
        </w:rPr>
        <w:t>Suivant</w:t>
      </w:r>
    </w:p>
    <w:p w14:paraId="2ABC9A9E" w14:textId="77777777" w:rsidR="00E11518" w:rsidRDefault="00E11518" w:rsidP="00E11518">
      <w:pPr>
        <w:rPr>
          <w:noProof/>
        </w:rPr>
      </w:pPr>
    </w:p>
    <w:p w14:paraId="2084727F" w14:textId="77777777" w:rsidR="00E11518" w:rsidRDefault="00FE30DA" w:rsidP="00E11518">
      <w:pPr>
        <w:rPr>
          <w:noProof/>
        </w:rPr>
      </w:pPr>
      <w:r w:rsidRPr="007D3757">
        <w:rPr>
          <w:noProof/>
        </w:rPr>
        <w:lastRenderedPageBreak/>
        <w:drawing>
          <wp:inline distT="0" distB="0" distL="0" distR="0" wp14:anchorId="06D4EC10" wp14:editId="3170DFB4">
            <wp:extent cx="3994150" cy="2999105"/>
            <wp:effectExtent l="19050" t="19050" r="25400" b="10795"/>
            <wp:docPr id="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299910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4293679" w14:textId="77777777" w:rsidR="00E11518" w:rsidRDefault="00E11518" w:rsidP="00E11518">
      <w:pPr>
        <w:numPr>
          <w:ilvl w:val="0"/>
          <w:numId w:val="2"/>
        </w:numPr>
        <w:rPr>
          <w:noProof/>
        </w:rPr>
      </w:pPr>
      <w:r>
        <w:rPr>
          <w:noProof/>
        </w:rPr>
        <w:t>Suivant</w:t>
      </w:r>
    </w:p>
    <w:p w14:paraId="0C1B8C9D" w14:textId="77777777" w:rsidR="00E11518" w:rsidRDefault="00E11518" w:rsidP="00E11518">
      <w:pPr>
        <w:rPr>
          <w:noProof/>
        </w:rPr>
      </w:pPr>
    </w:p>
    <w:p w14:paraId="17EE0F8C" w14:textId="77777777" w:rsidR="00E11518" w:rsidRDefault="00FE30DA" w:rsidP="00E11518">
      <w:pPr>
        <w:rPr>
          <w:noProof/>
        </w:rPr>
      </w:pPr>
      <w:r w:rsidRPr="007D3757">
        <w:rPr>
          <w:noProof/>
        </w:rPr>
        <w:drawing>
          <wp:inline distT="0" distB="0" distL="0" distR="0" wp14:anchorId="5242D794" wp14:editId="695524C6">
            <wp:extent cx="3979545" cy="2984500"/>
            <wp:effectExtent l="19050" t="19050" r="20955" b="25400"/>
            <wp:docPr id="2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29845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D71D4B" w14:textId="77777777" w:rsidR="00BA7D25" w:rsidRDefault="00BA7D25" w:rsidP="00BA7D25">
      <w:pPr>
        <w:numPr>
          <w:ilvl w:val="0"/>
          <w:numId w:val="2"/>
        </w:numPr>
        <w:rPr>
          <w:noProof/>
        </w:rPr>
      </w:pPr>
      <w:r>
        <w:rPr>
          <w:noProof/>
        </w:rPr>
        <w:t>Passer</w:t>
      </w:r>
    </w:p>
    <w:p w14:paraId="318B78E6" w14:textId="77777777" w:rsidR="00BA7D25" w:rsidRDefault="00BA7D25" w:rsidP="00BA7D25">
      <w:pPr>
        <w:rPr>
          <w:noProof/>
        </w:rPr>
      </w:pPr>
    </w:p>
    <w:p w14:paraId="4EA9E14D" w14:textId="77777777" w:rsidR="00BA7D25" w:rsidRDefault="00BA7D25" w:rsidP="00BA7D25">
      <w:pPr>
        <w:rPr>
          <w:noProof/>
        </w:rPr>
      </w:pPr>
    </w:p>
    <w:p w14:paraId="66352754" w14:textId="77777777" w:rsidR="00BA7D25" w:rsidRDefault="00BA7D25" w:rsidP="00BA7D25">
      <w:pPr>
        <w:rPr>
          <w:noProof/>
        </w:rPr>
      </w:pPr>
    </w:p>
    <w:p w14:paraId="2032B1FC" w14:textId="77777777" w:rsidR="006B7A46" w:rsidRDefault="006B7A46" w:rsidP="00BA7D2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70C23C" wp14:editId="3AD82667">
            <wp:extent cx="4028237" cy="3021178"/>
            <wp:effectExtent l="19050" t="19050" r="10795" b="2730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3147" cy="3032361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E2DCAC" w14:textId="77777777" w:rsidR="006B7A46" w:rsidRDefault="006B7A46" w:rsidP="00BA7D25">
      <w:pPr>
        <w:rPr>
          <w:noProof/>
        </w:rPr>
      </w:pPr>
      <w:r>
        <w:rPr>
          <w:noProof/>
        </w:rPr>
        <w:t>Indiquer le nom</w:t>
      </w:r>
    </w:p>
    <w:p w14:paraId="4138A14E" w14:textId="77777777" w:rsidR="00BA7D25" w:rsidRDefault="00BA7D25" w:rsidP="00BA7D25">
      <w:pPr>
        <w:numPr>
          <w:ilvl w:val="0"/>
          <w:numId w:val="2"/>
        </w:numPr>
        <w:rPr>
          <w:noProof/>
        </w:rPr>
      </w:pPr>
      <w:r>
        <w:rPr>
          <w:noProof/>
        </w:rPr>
        <w:t>Suivant</w:t>
      </w:r>
    </w:p>
    <w:p w14:paraId="3490F99D" w14:textId="77777777" w:rsidR="00BA7D25" w:rsidRDefault="00BA7D25" w:rsidP="00BA7D25">
      <w:pPr>
        <w:rPr>
          <w:noProof/>
        </w:rPr>
      </w:pPr>
    </w:p>
    <w:p w14:paraId="38C4D26E" w14:textId="77777777" w:rsidR="00A03538" w:rsidRDefault="00A03538" w:rsidP="00BA7D25">
      <w:pPr>
        <w:rPr>
          <w:noProof/>
        </w:rPr>
      </w:pPr>
    </w:p>
    <w:p w14:paraId="71C989FE" w14:textId="77777777" w:rsidR="00BA7D25" w:rsidRDefault="00FE30DA" w:rsidP="00BA7D25">
      <w:pPr>
        <w:rPr>
          <w:noProof/>
        </w:rPr>
      </w:pPr>
      <w:r w:rsidRPr="007D3757">
        <w:rPr>
          <w:noProof/>
        </w:rPr>
        <w:drawing>
          <wp:inline distT="0" distB="0" distL="0" distR="0" wp14:anchorId="11461683" wp14:editId="48DA68F2">
            <wp:extent cx="4037965" cy="3028315"/>
            <wp:effectExtent l="19050" t="19050" r="19685" b="19685"/>
            <wp:docPr id="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302831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BBFD2C7" w14:textId="77777777" w:rsidR="00A03538" w:rsidRDefault="00A03538" w:rsidP="00A03538">
      <w:pPr>
        <w:numPr>
          <w:ilvl w:val="0"/>
          <w:numId w:val="2"/>
        </w:numPr>
        <w:rPr>
          <w:noProof/>
        </w:rPr>
      </w:pPr>
      <w:r>
        <w:rPr>
          <w:noProof/>
        </w:rPr>
        <w:t>Suivant</w:t>
      </w:r>
    </w:p>
    <w:p w14:paraId="6905FFB8" w14:textId="77777777" w:rsidR="00A03538" w:rsidRDefault="00A03538" w:rsidP="00A03538">
      <w:pPr>
        <w:rPr>
          <w:noProof/>
        </w:rPr>
      </w:pPr>
    </w:p>
    <w:p w14:paraId="26303779" w14:textId="77777777" w:rsidR="00A03538" w:rsidRDefault="00FE30DA" w:rsidP="00A03538">
      <w:pPr>
        <w:rPr>
          <w:noProof/>
        </w:rPr>
      </w:pPr>
      <w:r w:rsidRPr="007D3757">
        <w:rPr>
          <w:noProof/>
        </w:rPr>
        <w:lastRenderedPageBreak/>
        <w:drawing>
          <wp:inline distT="0" distB="0" distL="0" distR="0" wp14:anchorId="7DF8DF15" wp14:editId="4F931A4B">
            <wp:extent cx="4045585" cy="3028315"/>
            <wp:effectExtent l="19050" t="19050" r="12065" b="19685"/>
            <wp:docPr id="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302831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CCD993" w14:textId="5491670E" w:rsidR="00A03538" w:rsidRDefault="00512C05" w:rsidP="00512C05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Commencer…</w:t>
      </w:r>
    </w:p>
    <w:p w14:paraId="27C3B438" w14:textId="77777777" w:rsidR="00A03538" w:rsidRDefault="00A03538" w:rsidP="00A03538">
      <w:pPr>
        <w:rPr>
          <w:noProof/>
        </w:rPr>
      </w:pPr>
    </w:p>
    <w:p w14:paraId="19E59DB1" w14:textId="77777777" w:rsidR="00A03538" w:rsidRDefault="00FE30DA" w:rsidP="00A03538">
      <w:pPr>
        <w:rPr>
          <w:noProof/>
        </w:rPr>
      </w:pPr>
      <w:r w:rsidRPr="007D3757">
        <w:rPr>
          <w:noProof/>
        </w:rPr>
        <w:drawing>
          <wp:inline distT="0" distB="0" distL="0" distR="0" wp14:anchorId="59649E37" wp14:editId="04167E33">
            <wp:extent cx="4067175" cy="3050540"/>
            <wp:effectExtent l="19050" t="19050" r="28575" b="16510"/>
            <wp:docPr id="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05054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DF3E82" w14:textId="77777777" w:rsidR="00512C05" w:rsidRDefault="00512C05" w:rsidP="00512C05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Fermer cette fenêtre</w:t>
      </w:r>
    </w:p>
    <w:p w14:paraId="476DC556" w14:textId="77777777" w:rsidR="00A03538" w:rsidRDefault="00A03538" w:rsidP="00A03538">
      <w:pPr>
        <w:rPr>
          <w:noProof/>
        </w:rPr>
      </w:pPr>
    </w:p>
    <w:p w14:paraId="5938525A" w14:textId="77777777" w:rsidR="00AE4762" w:rsidRDefault="00AE4762" w:rsidP="00A03538">
      <w:pPr>
        <w:rPr>
          <w:noProof/>
        </w:rPr>
      </w:pPr>
    </w:p>
    <w:p w14:paraId="60BC25ED" w14:textId="77777777" w:rsidR="007D37AD" w:rsidRDefault="00F56C9B" w:rsidP="00B73D19">
      <w:r>
        <w:br w:type="page"/>
      </w:r>
    </w:p>
    <w:p w14:paraId="2D07F022" w14:textId="77777777" w:rsidR="00F63C57" w:rsidRDefault="00F63C57" w:rsidP="00F63C57">
      <w:pPr>
        <w:pStyle w:val="Titre1"/>
        <w:rPr>
          <w:noProof/>
        </w:rPr>
      </w:pPr>
      <w:r>
        <w:rPr>
          <w:noProof/>
        </w:rPr>
        <w:lastRenderedPageBreak/>
        <w:t xml:space="preserve">Installation du </w:t>
      </w:r>
      <w:r w:rsidR="00676E8F">
        <w:rPr>
          <w:noProof/>
        </w:rPr>
        <w:t>noyau</w:t>
      </w:r>
      <w:r>
        <w:rPr>
          <w:noProof/>
        </w:rPr>
        <w:t xml:space="preserve"> Oracle database</w:t>
      </w:r>
    </w:p>
    <w:p w14:paraId="24940592" w14:textId="77777777" w:rsidR="004E6ED2" w:rsidRDefault="004E6ED2" w:rsidP="009A7CDF"/>
    <w:p w14:paraId="5DA674E0" w14:textId="77777777" w:rsidR="00096C13" w:rsidRDefault="00096C13" w:rsidP="00AE1B66">
      <w:pPr>
        <w:pStyle w:val="Titre2"/>
      </w:pPr>
      <w:r>
        <w:t>Téléchargement</w:t>
      </w:r>
    </w:p>
    <w:p w14:paraId="55DE901D" w14:textId="72AADE3A" w:rsidR="00096C13" w:rsidRDefault="00247B50" w:rsidP="054D2D80">
      <w:hyperlink r:id="rId43">
        <w:r w:rsidR="16573766" w:rsidRPr="054D2D80">
          <w:rPr>
            <w:rStyle w:val="Hyperlink"/>
            <w:rFonts w:eastAsia="Trebuchet MS" w:cs="Trebuchet MS"/>
            <w:sz w:val="22"/>
            <w:szCs w:val="22"/>
          </w:rPr>
          <w:t>https://www.oracle.com/database/technologies/oracle19c-linux-downloads.html</w:t>
        </w:r>
      </w:hyperlink>
    </w:p>
    <w:p w14:paraId="564B8119" w14:textId="77777777" w:rsidR="00096C13" w:rsidRDefault="00096C13" w:rsidP="00096C13">
      <w:pPr>
        <w:rPr>
          <w:noProof/>
        </w:rPr>
      </w:pPr>
      <w:r>
        <w:rPr>
          <w:noProof/>
        </w:rPr>
        <w:t>La version 19c pour Linux est disponible soit sous forme de RPM (depuis la version 18c), soit sous forme de fichier .zip.</w:t>
      </w:r>
    </w:p>
    <w:p w14:paraId="29A490BF" w14:textId="77777777" w:rsidR="00096C13" w:rsidRDefault="00096C13" w:rsidP="00096C13">
      <w:r>
        <w:rPr>
          <w:noProof/>
        </w:rPr>
        <w:drawing>
          <wp:inline distT="0" distB="0" distL="0" distR="0" wp14:anchorId="6DF41250" wp14:editId="476F7236">
            <wp:extent cx="5496692" cy="2429214"/>
            <wp:effectExtent l="19050" t="19050" r="27940" b="2857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42921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1C21C" w14:textId="77777777" w:rsidR="00096C13" w:rsidRDefault="00096C13" w:rsidP="00096C13"/>
    <w:p w14:paraId="40907407" w14:textId="77777777" w:rsidR="00096C13" w:rsidRPr="00096C13" w:rsidRDefault="00096C13" w:rsidP="00096C13">
      <w:pPr>
        <w:rPr>
          <w:b/>
          <w:noProof/>
        </w:rPr>
      </w:pPr>
      <w:r>
        <w:rPr>
          <w:b/>
          <w:noProof/>
        </w:rPr>
        <w:t xml:space="preserve">On choisit le format .zip et on obtient le fichier </w:t>
      </w:r>
      <w:r w:rsidRPr="00FE30DA">
        <w:rPr>
          <w:noProof/>
        </w:rPr>
        <w:t>LINUX.X64_193000_db_home.zip</w:t>
      </w:r>
      <w:r>
        <w:rPr>
          <w:noProof/>
        </w:rPr>
        <w:t>.</w:t>
      </w:r>
    </w:p>
    <w:p w14:paraId="00C011CE" w14:textId="77777777" w:rsidR="00096C13" w:rsidRDefault="00096C13" w:rsidP="00096C13"/>
    <w:p w14:paraId="6377B678" w14:textId="77777777" w:rsidR="00096C13" w:rsidRPr="00096C13" w:rsidRDefault="00096C13" w:rsidP="00096C13"/>
    <w:p w14:paraId="02A00100" w14:textId="77777777" w:rsidR="00AE1B66" w:rsidRDefault="00AE1B66" w:rsidP="00AE1B66">
      <w:pPr>
        <w:pStyle w:val="Titre2"/>
      </w:pPr>
      <w:r>
        <w:t>Préparation du système (</w:t>
      </w:r>
      <w:r w:rsidR="007A4CBE">
        <w:t>compte</w:t>
      </w:r>
      <w:r>
        <w:t xml:space="preserve"> root)</w:t>
      </w:r>
    </w:p>
    <w:p w14:paraId="4F530F0D" w14:textId="77777777" w:rsidR="00760550" w:rsidRPr="00760550" w:rsidRDefault="00760550" w:rsidP="00760550">
      <w:r>
        <w:t>Conseillé</w:t>
      </w:r>
    </w:p>
    <w:p w14:paraId="40754C74" w14:textId="77777777" w:rsidR="00F302DB" w:rsidRDefault="00F302DB" w:rsidP="00F302DB">
      <w:pPr>
        <w:pStyle w:val="Code"/>
      </w:pPr>
      <w:r>
        <w:t>yum update</w:t>
      </w:r>
    </w:p>
    <w:p w14:paraId="6F02C9BE" w14:textId="77777777" w:rsidR="00760550" w:rsidRPr="00760550" w:rsidRDefault="00E95CB3" w:rsidP="00760550">
      <w:pPr>
        <w:pStyle w:val="Code"/>
      </w:pPr>
      <w:r>
        <w:t>reboot</w:t>
      </w:r>
    </w:p>
    <w:p w14:paraId="5902626D" w14:textId="77777777" w:rsidR="00F302DB" w:rsidRDefault="00F302DB" w:rsidP="00F302DB">
      <w:pPr>
        <w:rPr>
          <w:noProof/>
        </w:rPr>
      </w:pPr>
    </w:p>
    <w:p w14:paraId="4B86D8B9" w14:textId="77777777" w:rsidR="00760550" w:rsidRDefault="00760550" w:rsidP="00F302DB">
      <w:pPr>
        <w:rPr>
          <w:noProof/>
        </w:rPr>
      </w:pPr>
      <w:r>
        <w:rPr>
          <w:noProof/>
        </w:rPr>
        <w:t>Facultatif</w:t>
      </w:r>
    </w:p>
    <w:p w14:paraId="0F3504FB" w14:textId="77777777" w:rsidR="00F302DB" w:rsidRDefault="00F302DB" w:rsidP="00F302DB">
      <w:pPr>
        <w:pStyle w:val="Code"/>
      </w:pPr>
      <w:r w:rsidRPr="00AE4762">
        <w:t>yum install system-config-users</w:t>
      </w:r>
    </w:p>
    <w:p w14:paraId="000CC783" w14:textId="77777777" w:rsidR="00F302DB" w:rsidRDefault="00F302DB" w:rsidP="00F302DB">
      <w:pPr>
        <w:pStyle w:val="Code"/>
      </w:pPr>
      <w:r w:rsidRPr="00941AA5">
        <w:t>yum install kernel-uek-devel.x86_64</w:t>
      </w:r>
    </w:p>
    <w:p w14:paraId="054E9428" w14:textId="77777777" w:rsidR="00760550" w:rsidRDefault="00760550" w:rsidP="00760550">
      <w:pPr>
        <w:pStyle w:val="Code"/>
      </w:pPr>
      <w:r>
        <w:t>yum install tree</w:t>
      </w:r>
    </w:p>
    <w:p w14:paraId="3296726A" w14:textId="77777777" w:rsidR="00F302DB" w:rsidRPr="00AE4762" w:rsidRDefault="00F302DB" w:rsidP="00F302DB"/>
    <w:p w14:paraId="50B01043" w14:textId="77777777" w:rsidR="00F302DB" w:rsidRDefault="00512C05" w:rsidP="00F302DB">
      <w:r>
        <w:t>Déclarer la machine dans</w:t>
      </w:r>
      <w:r w:rsidR="00F302DB">
        <w:t xml:space="preserve"> /etc/hosts, </w:t>
      </w:r>
      <w:r>
        <w:t>en utilisant</w:t>
      </w:r>
      <w:r w:rsidR="00AB3556">
        <w:t xml:space="preserve"> une adresse IP statique</w:t>
      </w:r>
    </w:p>
    <w:p w14:paraId="0D6CB41B" w14:textId="77777777" w:rsidR="00F302DB" w:rsidRDefault="00F302DB" w:rsidP="00F302DB">
      <w:pPr>
        <w:pStyle w:val="Code"/>
      </w:pPr>
      <w:r>
        <w:t>127.0.0.1 localhost localhost.localdomain localhost4 localhost4.localdomain4</w:t>
      </w:r>
    </w:p>
    <w:p w14:paraId="1E463A84" w14:textId="77777777" w:rsidR="00F302DB" w:rsidRDefault="00F302DB" w:rsidP="00F302DB">
      <w:pPr>
        <w:pStyle w:val="Code"/>
      </w:pPr>
      <w:r>
        <w:t>::1         localhost localhost.localdomain localhost6 localhost6.localdomain6</w:t>
      </w:r>
    </w:p>
    <w:p w14:paraId="073F911B" w14:textId="77777777" w:rsidR="00F302DB" w:rsidRDefault="00F302DB" w:rsidP="00F302DB">
      <w:pPr>
        <w:pStyle w:val="Code"/>
      </w:pPr>
    </w:p>
    <w:p w14:paraId="2CAE604C" w14:textId="77777777" w:rsidR="00F302DB" w:rsidRDefault="00F302DB" w:rsidP="00F302DB">
      <w:pPr>
        <w:pStyle w:val="Code"/>
        <w:rPr>
          <w:b/>
        </w:rPr>
      </w:pPr>
      <w:r w:rsidRPr="00F302DB">
        <w:rPr>
          <w:b/>
        </w:rPr>
        <w:t>192.168.1.21    ora19c</w:t>
      </w:r>
    </w:p>
    <w:p w14:paraId="38B112E2" w14:textId="77777777" w:rsidR="00F302DB" w:rsidRPr="004E2FA6" w:rsidRDefault="00F302DB" w:rsidP="00F302DB"/>
    <w:p w14:paraId="7C2E48AE" w14:textId="30EFDB9C" w:rsidR="00F302DB" w:rsidRDefault="00512C05" w:rsidP="00F302DB">
      <w:r>
        <w:t>Installer le</w:t>
      </w:r>
      <w:r w:rsidR="00F302DB">
        <w:t xml:space="preserve"> RPM </w:t>
      </w:r>
      <w:r w:rsidR="00294DA3">
        <w:t xml:space="preserve">« </w:t>
      </w:r>
      <w:r w:rsidR="00F302DB">
        <w:t>Oracle preinstall</w:t>
      </w:r>
      <w:r w:rsidR="00294DA3">
        <w:t xml:space="preserve"> »</w:t>
      </w:r>
    </w:p>
    <w:p w14:paraId="16A74096" w14:textId="77777777" w:rsidR="00F302DB" w:rsidRPr="00CE34D7" w:rsidRDefault="00F302DB" w:rsidP="00F302DB">
      <w:pPr>
        <w:pStyle w:val="Code"/>
      </w:pPr>
      <w:r w:rsidRPr="0094151C">
        <w:t>yum install oracle-database-preinstall-19c</w:t>
      </w:r>
    </w:p>
    <w:p w14:paraId="29657A42" w14:textId="77777777" w:rsidR="00F302DB" w:rsidRPr="00CE34D7" w:rsidRDefault="00F302DB" w:rsidP="00F302DB"/>
    <w:p w14:paraId="350FFF8F" w14:textId="77777777" w:rsidR="008E794C" w:rsidRDefault="00512C05" w:rsidP="00AE1B66">
      <w:r>
        <w:t>Créer les arborescences</w:t>
      </w:r>
    </w:p>
    <w:p w14:paraId="41CBD2A9" w14:textId="77777777" w:rsidR="00512C05" w:rsidRPr="00FE42BB" w:rsidRDefault="00512C05" w:rsidP="00512C05">
      <w:pPr>
        <w:pStyle w:val="Code"/>
        <w:rPr>
          <w:lang w:val="en-IE"/>
        </w:rPr>
      </w:pPr>
      <w:r w:rsidRPr="00FE42BB">
        <w:rPr>
          <w:lang w:val="en-IE"/>
        </w:rPr>
        <w:t xml:space="preserve">mkdir -p </w:t>
      </w:r>
      <w:r w:rsidR="00E67A35" w:rsidRPr="00FE42BB">
        <w:rPr>
          <w:lang w:val="en-IE"/>
        </w:rPr>
        <w:t>/u01/app/oracle/product/1</w:t>
      </w:r>
      <w:r w:rsidR="00197F42" w:rsidRPr="00FE42BB">
        <w:rPr>
          <w:lang w:val="en-IE"/>
        </w:rPr>
        <w:t>9</w:t>
      </w:r>
      <w:r w:rsidR="00E67A35" w:rsidRPr="00FE42BB">
        <w:rPr>
          <w:lang w:val="en-IE"/>
        </w:rPr>
        <w:t>.0.0/dbhome_1</w:t>
      </w:r>
    </w:p>
    <w:p w14:paraId="435D82B3" w14:textId="77777777" w:rsidR="00512C05" w:rsidRPr="00294DA3" w:rsidRDefault="00512C05" w:rsidP="00512C05">
      <w:pPr>
        <w:pStyle w:val="Code"/>
      </w:pPr>
      <w:r w:rsidRPr="00294DA3">
        <w:t>chown -R oracle:oinstall /u01</w:t>
      </w:r>
    </w:p>
    <w:p w14:paraId="756BD6AE" w14:textId="77777777" w:rsidR="00512C05" w:rsidRPr="00294DA3" w:rsidRDefault="00512C05" w:rsidP="00512C05">
      <w:pPr>
        <w:pStyle w:val="Code"/>
      </w:pPr>
      <w:r w:rsidRPr="00294DA3">
        <w:t>chmod -R 775 /u01/</w:t>
      </w:r>
    </w:p>
    <w:p w14:paraId="4517C041" w14:textId="77777777" w:rsidR="00512C05" w:rsidRPr="00294DA3" w:rsidRDefault="00512C05" w:rsidP="00512C05">
      <w:pPr>
        <w:rPr>
          <w:rFonts w:ascii="Courier" w:hAnsi="Courier" w:cs="Courier"/>
          <w:sz w:val="18"/>
          <w:szCs w:val="18"/>
        </w:rPr>
      </w:pPr>
    </w:p>
    <w:p w14:paraId="3B375EF2" w14:textId="77777777" w:rsidR="00E67A35" w:rsidRPr="00294DA3" w:rsidRDefault="00E67A35" w:rsidP="00512C05">
      <w:pPr>
        <w:rPr>
          <w:rFonts w:ascii="Courier" w:hAnsi="Courier" w:cs="Courier"/>
          <w:sz w:val="18"/>
          <w:szCs w:val="18"/>
        </w:rPr>
      </w:pPr>
    </w:p>
    <w:p w14:paraId="564241E1" w14:textId="3AFC19E3" w:rsidR="00512C05" w:rsidRPr="00512C05" w:rsidRDefault="00512C05" w:rsidP="00512C05">
      <w:r w:rsidRPr="00512C05">
        <w:t xml:space="preserve">Définir le mot de passe du compte </w:t>
      </w:r>
      <w:r w:rsidR="00294DA3">
        <w:t>O</w:t>
      </w:r>
      <w:r w:rsidRPr="00512C05">
        <w:t>racle</w:t>
      </w:r>
    </w:p>
    <w:p w14:paraId="46E63805" w14:textId="77777777" w:rsidR="00512C05" w:rsidRPr="00294DA3" w:rsidRDefault="00512C05" w:rsidP="00512C05">
      <w:pPr>
        <w:pStyle w:val="Code"/>
      </w:pPr>
      <w:r w:rsidRPr="00294DA3">
        <w:t>passwd oracle</w:t>
      </w:r>
    </w:p>
    <w:p w14:paraId="08FFE525" w14:textId="77777777" w:rsidR="00512C05" w:rsidRDefault="00512C05" w:rsidP="00AE1B66"/>
    <w:p w14:paraId="5C06814D" w14:textId="100723C2" w:rsidR="00AB3556" w:rsidRDefault="00AB3556" w:rsidP="00AE1B66">
      <w:r>
        <w:t xml:space="preserve">Donner les droits sur le fichier d'installation au compte </w:t>
      </w:r>
      <w:r w:rsidR="00294DA3">
        <w:t>O</w:t>
      </w:r>
      <w:r>
        <w:t>racle</w:t>
      </w:r>
    </w:p>
    <w:p w14:paraId="009B3E0B" w14:textId="77777777" w:rsidR="00AB3556" w:rsidRPr="00AB3556" w:rsidRDefault="00AB3556" w:rsidP="00AB3556">
      <w:pPr>
        <w:pStyle w:val="Code"/>
        <w:rPr>
          <w:sz w:val="18"/>
          <w:szCs w:val="18"/>
          <w:lang w:val="en-US"/>
        </w:rPr>
      </w:pPr>
      <w:r w:rsidRPr="00AB3556">
        <w:rPr>
          <w:sz w:val="18"/>
          <w:szCs w:val="18"/>
          <w:lang w:val="en-US"/>
        </w:rPr>
        <w:lastRenderedPageBreak/>
        <w:t>chown oracle:oinstall LINUX.X64_193000_db_home.zip</w:t>
      </w:r>
    </w:p>
    <w:p w14:paraId="5EA7E205" w14:textId="77777777" w:rsidR="00512C05" w:rsidRPr="00294DA3" w:rsidRDefault="00512C05" w:rsidP="00AE1B66">
      <w:pPr>
        <w:rPr>
          <w:lang w:val="en-US"/>
        </w:rPr>
      </w:pPr>
    </w:p>
    <w:p w14:paraId="6996B23B" w14:textId="77777777" w:rsidR="00AB3556" w:rsidRPr="00294DA3" w:rsidRDefault="00AB3556" w:rsidP="00AE1B66">
      <w:pPr>
        <w:rPr>
          <w:lang w:val="en-US"/>
        </w:rPr>
      </w:pPr>
    </w:p>
    <w:p w14:paraId="554073A0" w14:textId="055FB5B2" w:rsidR="002736F9" w:rsidRDefault="002736F9" w:rsidP="002736F9">
      <w:pPr>
        <w:pStyle w:val="Titre2"/>
      </w:pPr>
      <w:r>
        <w:t>Exécution de l’installeur</w:t>
      </w:r>
      <w:r w:rsidR="00F1315A">
        <w:t xml:space="preserve"> (compte </w:t>
      </w:r>
      <w:r w:rsidR="00294DA3">
        <w:t>O</w:t>
      </w:r>
      <w:r w:rsidR="00F1315A">
        <w:t>racle)</w:t>
      </w:r>
    </w:p>
    <w:p w14:paraId="24A09413" w14:textId="77777777" w:rsidR="00F90EF0" w:rsidRDefault="00AB3556" w:rsidP="00F90EF0">
      <w:r>
        <w:t>D</w:t>
      </w:r>
      <w:r w:rsidR="00785EE8">
        <w:t>écompresse</w:t>
      </w:r>
      <w:r>
        <w:t>r</w:t>
      </w:r>
      <w:r w:rsidR="00785EE8">
        <w:t xml:space="preserve"> le .zip vers le répertoire choisi pour l'ORACLE_HOME</w:t>
      </w:r>
    </w:p>
    <w:p w14:paraId="3F5D534D" w14:textId="77777777" w:rsidR="00FE30DA" w:rsidRPr="00FE42BB" w:rsidRDefault="00FE30DA" w:rsidP="00785EE8">
      <w:pPr>
        <w:pStyle w:val="Code"/>
        <w:jc w:val="left"/>
        <w:rPr>
          <w:noProof/>
          <w:sz w:val="18"/>
          <w:szCs w:val="18"/>
          <w:lang w:val="en-IE"/>
        </w:rPr>
      </w:pPr>
      <w:r w:rsidRPr="00FE42BB">
        <w:rPr>
          <w:noProof/>
          <w:sz w:val="18"/>
          <w:szCs w:val="18"/>
          <w:lang w:val="en-IE"/>
        </w:rPr>
        <w:t>unzip LINUX.X64_193000_db_home.zip</w:t>
      </w:r>
      <w:r w:rsidR="00785EE8" w:rsidRPr="00FE42BB">
        <w:rPr>
          <w:noProof/>
          <w:sz w:val="18"/>
          <w:szCs w:val="18"/>
          <w:lang w:val="en-IE"/>
        </w:rPr>
        <w:t xml:space="preserve"> -d </w:t>
      </w:r>
      <w:r w:rsidR="00197F42" w:rsidRPr="00FE42BB">
        <w:rPr>
          <w:sz w:val="18"/>
          <w:szCs w:val="18"/>
          <w:lang w:val="en-IE"/>
        </w:rPr>
        <w:t>/u01/app/oracle/product/19</w:t>
      </w:r>
      <w:r w:rsidR="00785EE8" w:rsidRPr="00FE42BB">
        <w:rPr>
          <w:sz w:val="18"/>
          <w:szCs w:val="18"/>
          <w:lang w:val="en-IE"/>
        </w:rPr>
        <w:t>.0.0/dbhome_1</w:t>
      </w:r>
    </w:p>
    <w:p w14:paraId="7A5185DD" w14:textId="77777777" w:rsidR="00785EE8" w:rsidRPr="00FE42BB" w:rsidRDefault="00785EE8" w:rsidP="00785EE8">
      <w:pPr>
        <w:rPr>
          <w:lang w:val="en-IE"/>
        </w:rPr>
      </w:pPr>
    </w:p>
    <w:p w14:paraId="248967C6" w14:textId="77777777" w:rsidR="00AB3556" w:rsidRDefault="00AB3556" w:rsidP="00785EE8">
      <w:r>
        <w:t>Lancer runInstaller depuis cet emplacement</w:t>
      </w:r>
    </w:p>
    <w:p w14:paraId="465ECD67" w14:textId="77777777" w:rsidR="00F63C57" w:rsidRPr="00394ED0" w:rsidRDefault="00197F42" w:rsidP="00F63C57">
      <w:pPr>
        <w:pStyle w:val="Code"/>
        <w:rPr>
          <w:noProof/>
        </w:rPr>
      </w:pPr>
      <w:r w:rsidRPr="00294DA3">
        <w:rPr>
          <w:sz w:val="18"/>
          <w:szCs w:val="18"/>
        </w:rPr>
        <w:t>/u01/app/oracle/product/19</w:t>
      </w:r>
      <w:r w:rsidR="00AB3556" w:rsidRPr="00294DA3">
        <w:rPr>
          <w:sz w:val="18"/>
          <w:szCs w:val="18"/>
        </w:rPr>
        <w:t>.0.0/dbhome_1</w:t>
      </w:r>
      <w:r w:rsidR="00F63C57">
        <w:rPr>
          <w:noProof/>
        </w:rPr>
        <w:t>/runInstaller</w:t>
      </w:r>
    </w:p>
    <w:p w14:paraId="3DFAC448" w14:textId="77777777" w:rsidR="004101DC" w:rsidRDefault="004101DC" w:rsidP="00DB10E1">
      <w:pPr>
        <w:rPr>
          <w:noProof/>
        </w:rPr>
      </w:pPr>
    </w:p>
    <w:p w14:paraId="5848CC28" w14:textId="77777777" w:rsidR="00D464BE" w:rsidRDefault="00D464BE" w:rsidP="00DB10E1">
      <w:pPr>
        <w:rPr>
          <w:noProof/>
        </w:rPr>
      </w:pPr>
      <w:r>
        <w:rPr>
          <w:noProof/>
        </w:rPr>
        <w:drawing>
          <wp:inline distT="0" distB="0" distL="0" distR="0" wp14:anchorId="197D51DE" wp14:editId="77BA79BA">
            <wp:extent cx="4075287" cy="2340864"/>
            <wp:effectExtent l="19050" t="19050" r="20955" b="2159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6887" cy="2347527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CCF7BD" w14:textId="77777777" w:rsidR="00D464BE" w:rsidRDefault="00D464BE" w:rsidP="00DB10E1">
      <w:pPr>
        <w:rPr>
          <w:noProof/>
        </w:rPr>
      </w:pPr>
    </w:p>
    <w:p w14:paraId="01490C5E" w14:textId="77777777" w:rsidR="00FE30DA" w:rsidRDefault="00FE30DA" w:rsidP="00DB10E1">
      <w:pPr>
        <w:rPr>
          <w:noProof/>
        </w:rPr>
      </w:pPr>
    </w:p>
    <w:p w14:paraId="6A6C2B9E" w14:textId="77777777" w:rsidR="00D464BE" w:rsidRDefault="00D464BE" w:rsidP="00DB10E1">
      <w:pPr>
        <w:rPr>
          <w:noProof/>
        </w:rPr>
      </w:pPr>
    </w:p>
    <w:p w14:paraId="52D23273" w14:textId="77777777" w:rsidR="00FE30DA" w:rsidRDefault="00FE30DA" w:rsidP="00DB10E1">
      <w:pPr>
        <w:rPr>
          <w:noProof/>
        </w:rPr>
      </w:pPr>
      <w:r w:rsidRPr="009F5672">
        <w:rPr>
          <w:noProof/>
        </w:rPr>
        <w:lastRenderedPageBreak/>
        <w:drawing>
          <wp:inline distT="0" distB="0" distL="0" distR="0" wp14:anchorId="47DCCABB" wp14:editId="7C5A5301">
            <wp:extent cx="5764530" cy="4381500"/>
            <wp:effectExtent l="19050" t="19050" r="26670" b="19050"/>
            <wp:docPr id="1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3815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E65A37" w14:textId="77777777" w:rsidR="00AF09CB" w:rsidRDefault="00AF09CB" w:rsidP="00DB10E1">
      <w:pPr>
        <w:rPr>
          <w:noProof/>
        </w:rPr>
      </w:pPr>
    </w:p>
    <w:p w14:paraId="741FD428" w14:textId="77777777" w:rsidR="00DC5560" w:rsidRDefault="00DC5560" w:rsidP="00DB10E1">
      <w:pPr>
        <w:rPr>
          <w:noProof/>
        </w:rPr>
      </w:pPr>
    </w:p>
    <w:p w14:paraId="041AFD1E" w14:textId="77777777" w:rsidR="00DC5560" w:rsidRDefault="00DC5560" w:rsidP="00DB10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2F3CDC" wp14:editId="1F3E8231">
            <wp:extent cx="5760720" cy="4378325"/>
            <wp:effectExtent l="19050" t="19050" r="11430" b="222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3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6D21AC" w14:textId="77777777" w:rsidR="00DC5560" w:rsidRDefault="00DC5560" w:rsidP="00DB10E1">
      <w:pPr>
        <w:rPr>
          <w:noProof/>
        </w:rPr>
      </w:pPr>
    </w:p>
    <w:p w14:paraId="67B178AE" w14:textId="77777777" w:rsidR="00DC5560" w:rsidRDefault="00DC5560" w:rsidP="00DB10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15431B" wp14:editId="16BC2A38">
            <wp:extent cx="5760720" cy="4378325"/>
            <wp:effectExtent l="19050" t="19050" r="11430" b="222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3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6FAA11" w14:textId="77777777" w:rsidR="00DC5560" w:rsidRDefault="00DC5560" w:rsidP="00DB10E1">
      <w:pPr>
        <w:rPr>
          <w:noProof/>
        </w:rPr>
      </w:pPr>
    </w:p>
    <w:p w14:paraId="3CDC1582" w14:textId="77777777" w:rsidR="00D464BE" w:rsidRDefault="00D464BE" w:rsidP="00DB10E1">
      <w:pPr>
        <w:rPr>
          <w:noProof/>
        </w:rPr>
      </w:pPr>
    </w:p>
    <w:p w14:paraId="6231F311" w14:textId="77777777" w:rsidR="000B0DC1" w:rsidRDefault="000B0DC1" w:rsidP="00DB10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AC5DCA" wp14:editId="2E96F81C">
            <wp:extent cx="5760720" cy="4371340"/>
            <wp:effectExtent l="19050" t="19050" r="11430" b="1016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46C106" w14:textId="77777777" w:rsidR="00AF09CB" w:rsidRDefault="00AF09CB" w:rsidP="00AF09CB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Indiquer le répertoire choisi pour ORACLE_BASE</w:t>
      </w:r>
    </w:p>
    <w:p w14:paraId="0267C199" w14:textId="77777777" w:rsidR="00AF09CB" w:rsidRDefault="00AF09CB" w:rsidP="00DB10E1">
      <w:pPr>
        <w:rPr>
          <w:noProof/>
        </w:rPr>
      </w:pPr>
      <w:r>
        <w:rPr>
          <w:noProof/>
        </w:rPr>
        <w:t>Le répertoire d'installation ORACLE_HOME est implicitement celui dans lequel se trouve runInstaller.</w:t>
      </w:r>
    </w:p>
    <w:p w14:paraId="617AC9D2" w14:textId="77777777" w:rsidR="00DC5560" w:rsidRDefault="00DC5560" w:rsidP="00DB10E1">
      <w:pPr>
        <w:rPr>
          <w:noProof/>
        </w:rPr>
      </w:pPr>
    </w:p>
    <w:p w14:paraId="3E9D62D2" w14:textId="77777777" w:rsidR="00DC5560" w:rsidRDefault="00DC5560" w:rsidP="00DB10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B908F6" wp14:editId="0599A774">
            <wp:extent cx="5760720" cy="4378325"/>
            <wp:effectExtent l="19050" t="19050" r="11430" b="222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3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E4E17D" w14:textId="77777777" w:rsidR="00DC5560" w:rsidRDefault="00DC5560" w:rsidP="00DB10E1">
      <w:pPr>
        <w:rPr>
          <w:noProof/>
        </w:rPr>
      </w:pPr>
    </w:p>
    <w:p w14:paraId="05AB5207" w14:textId="77777777" w:rsidR="00DC5560" w:rsidRDefault="00BE59DF" w:rsidP="00DB10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B9B7C6" wp14:editId="59CC0E54">
            <wp:extent cx="5760720" cy="4371340"/>
            <wp:effectExtent l="19050" t="19050" r="11430" b="1016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769350" w14:textId="6B5BFD43" w:rsidR="00AF09CB" w:rsidRDefault="00AF09CB" w:rsidP="00AF09CB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Pour une installation simple, il est suffisant d'associer le groupe linux dba</w:t>
      </w:r>
      <w:r w:rsidR="00FE42BB">
        <w:rPr>
          <w:noProof/>
        </w:rPr>
        <w:t xml:space="preserve"> </w:t>
      </w:r>
      <w:r>
        <w:rPr>
          <w:noProof/>
        </w:rPr>
        <w:t>à tous les rôles.</w:t>
      </w:r>
    </w:p>
    <w:p w14:paraId="17FE2374" w14:textId="77777777" w:rsidR="00706C3D" w:rsidRDefault="00706C3D" w:rsidP="00DB10E1">
      <w:pPr>
        <w:rPr>
          <w:noProof/>
        </w:rPr>
      </w:pPr>
    </w:p>
    <w:p w14:paraId="0BA2E63F" w14:textId="77777777" w:rsidR="00706C3D" w:rsidRDefault="00706C3D" w:rsidP="00DB10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4E9FD6" wp14:editId="575676C2">
            <wp:extent cx="5760720" cy="4378325"/>
            <wp:effectExtent l="19050" t="19050" r="11430" b="222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3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67AED8" w14:textId="77777777" w:rsidR="00B7560D" w:rsidRDefault="00B7560D" w:rsidP="00B7560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Indiquer le mode d'exécution des scripts root</w:t>
      </w:r>
    </w:p>
    <w:p w14:paraId="3BAB5189" w14:textId="77777777" w:rsidR="00706C3D" w:rsidRDefault="00706C3D" w:rsidP="00DB10E1">
      <w:pPr>
        <w:rPr>
          <w:noProof/>
        </w:rPr>
      </w:pPr>
    </w:p>
    <w:p w14:paraId="3663D008" w14:textId="77777777" w:rsidR="00706C3D" w:rsidRDefault="00706C3D" w:rsidP="00DB10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16DC26" wp14:editId="27087852">
            <wp:extent cx="5760720" cy="4378325"/>
            <wp:effectExtent l="19050" t="19050" r="11430" b="222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3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30A5E3" w14:textId="77777777" w:rsidR="00AF09CB" w:rsidRDefault="00AF09CB" w:rsidP="00DB10E1">
      <w:pPr>
        <w:rPr>
          <w:noProof/>
        </w:rPr>
      </w:pPr>
    </w:p>
    <w:p w14:paraId="1B58CD49" w14:textId="77777777" w:rsidR="00706C3D" w:rsidRDefault="00706C3D" w:rsidP="00DB10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FCA574" wp14:editId="19640771">
            <wp:extent cx="5760720" cy="4378325"/>
            <wp:effectExtent l="19050" t="19050" r="11430" b="222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3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C81880" w14:textId="77777777" w:rsidR="00AF09CB" w:rsidRDefault="00AF09CB" w:rsidP="00AF09CB">
      <w:pPr>
        <w:rPr>
          <w:noProof/>
        </w:rPr>
      </w:pPr>
      <w:r>
        <w:rPr>
          <w:noProof/>
        </w:rPr>
        <w:t xml:space="preserve">Le programme d'installation a détecté un problème : la taille de la zone de swap serait insuffisante. </w:t>
      </w:r>
    </w:p>
    <w:p w14:paraId="6F60BC11" w14:textId="309DBB58" w:rsidR="00AF09CB" w:rsidRDefault="00AF09CB" w:rsidP="00AF09CB">
      <w:pPr>
        <w:rPr>
          <w:noProof/>
        </w:rPr>
      </w:pPr>
      <w:r>
        <w:rPr>
          <w:noProof/>
        </w:rPr>
        <w:t>Comme cet élément n'est pas bloquant, on coche l'option Ignorer tout</w:t>
      </w:r>
      <w:r w:rsidR="00294DA3">
        <w:rPr>
          <w:noProof/>
        </w:rPr>
        <w:t xml:space="preserve"> </w:t>
      </w:r>
      <w:r>
        <w:rPr>
          <w:noProof/>
        </w:rPr>
        <w:t>pour passer outre.</w:t>
      </w:r>
    </w:p>
    <w:p w14:paraId="6D1BC2A5" w14:textId="77777777" w:rsidR="00706C3D" w:rsidRDefault="00706C3D" w:rsidP="00DB10E1">
      <w:pPr>
        <w:rPr>
          <w:noProof/>
        </w:rPr>
      </w:pPr>
    </w:p>
    <w:p w14:paraId="5D07387D" w14:textId="77777777" w:rsidR="00706C3D" w:rsidRDefault="00BE59DF" w:rsidP="00DB10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7E4BA6" wp14:editId="6128F1B9">
            <wp:extent cx="5760720" cy="4371340"/>
            <wp:effectExtent l="19050" t="19050" r="11430" b="1016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F9AF" w14:textId="77777777" w:rsidR="00706C3D" w:rsidRDefault="00706C3D" w:rsidP="00DB10E1">
      <w:pPr>
        <w:rPr>
          <w:noProof/>
        </w:rPr>
      </w:pPr>
    </w:p>
    <w:p w14:paraId="4E8DAC74" w14:textId="77777777" w:rsidR="00706C3D" w:rsidRDefault="00706C3D" w:rsidP="00DB10E1">
      <w:pPr>
        <w:rPr>
          <w:noProof/>
        </w:rPr>
      </w:pPr>
    </w:p>
    <w:p w14:paraId="2C1DBDFA" w14:textId="278F587B" w:rsidR="00B75240" w:rsidRDefault="00B75240" w:rsidP="00DB10E1">
      <w:pPr>
        <w:rPr>
          <w:noProof/>
        </w:rPr>
      </w:pPr>
      <w:r>
        <w:rPr>
          <w:noProof/>
        </w:rPr>
        <w:t>On peut</w:t>
      </w:r>
      <w:r w:rsidR="00294DA3">
        <w:rPr>
          <w:noProof/>
        </w:rPr>
        <w:t>,</w:t>
      </w:r>
      <w:r>
        <w:rPr>
          <w:noProof/>
        </w:rPr>
        <w:t xml:space="preserve"> de manière facultative</w:t>
      </w:r>
      <w:r w:rsidR="00294DA3">
        <w:rPr>
          <w:noProof/>
        </w:rPr>
        <w:t>,</w:t>
      </w:r>
      <w:r>
        <w:rPr>
          <w:noProof/>
        </w:rPr>
        <w:t xml:space="preserve"> enregistrer un fichier de réponse qui mémorise les choix effectués, et qui permettrait d'effectuer une installation automatisée.</w:t>
      </w:r>
    </w:p>
    <w:p w14:paraId="0C0DDF83" w14:textId="77777777" w:rsidR="00B75240" w:rsidRDefault="00B75240" w:rsidP="00DB10E1">
      <w:pPr>
        <w:rPr>
          <w:noProof/>
        </w:rPr>
      </w:pPr>
      <w:r>
        <w:rPr>
          <w:noProof/>
        </w:rPr>
        <w:drawing>
          <wp:inline distT="0" distB="0" distL="0" distR="0" wp14:anchorId="7ACE3EEA" wp14:editId="555088BF">
            <wp:extent cx="4915586" cy="3467584"/>
            <wp:effectExtent l="19050" t="19050" r="18415" b="1905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467584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446734" w14:textId="77777777" w:rsidR="00B75240" w:rsidRDefault="00B75240" w:rsidP="00DB10E1">
      <w:pPr>
        <w:rPr>
          <w:noProof/>
        </w:rPr>
      </w:pPr>
    </w:p>
    <w:p w14:paraId="5A37FBB9" w14:textId="77777777" w:rsidR="00706C3D" w:rsidRDefault="00706C3D" w:rsidP="00DB10E1">
      <w:pPr>
        <w:rPr>
          <w:noProof/>
        </w:rPr>
      </w:pPr>
    </w:p>
    <w:p w14:paraId="30C0CD23" w14:textId="77777777" w:rsidR="00B75240" w:rsidRDefault="00B75240" w:rsidP="00DB10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9AFD67" wp14:editId="0DF80F1E">
            <wp:extent cx="5760720" cy="4384040"/>
            <wp:effectExtent l="19050" t="19050" r="11430" b="1651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0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8A84E3" w14:textId="77777777" w:rsidR="00B75240" w:rsidRDefault="00B75240" w:rsidP="00DB10E1">
      <w:pPr>
        <w:rPr>
          <w:noProof/>
        </w:rPr>
      </w:pPr>
    </w:p>
    <w:p w14:paraId="3018FC1D" w14:textId="77777777" w:rsidR="00B75240" w:rsidRDefault="00B75240" w:rsidP="00DB10E1">
      <w:pPr>
        <w:rPr>
          <w:noProof/>
        </w:rPr>
      </w:pPr>
    </w:p>
    <w:p w14:paraId="498CC3EB" w14:textId="77777777" w:rsidR="00B75240" w:rsidRDefault="00712B81" w:rsidP="00DB10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68BC4E" wp14:editId="4D0CBDF9">
            <wp:extent cx="5760720" cy="4384040"/>
            <wp:effectExtent l="19050" t="19050" r="11430" b="1651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0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4F0FA" w14:textId="77777777" w:rsidR="00712B81" w:rsidRDefault="00AF09CB" w:rsidP="00AF09CB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Confirmer l'exécution des scripts root</w:t>
      </w:r>
    </w:p>
    <w:p w14:paraId="47DD8228" w14:textId="77777777" w:rsidR="00712B81" w:rsidRDefault="00712B81" w:rsidP="00DB10E1">
      <w:pPr>
        <w:rPr>
          <w:noProof/>
        </w:rPr>
      </w:pPr>
    </w:p>
    <w:p w14:paraId="17D7227C" w14:textId="77777777" w:rsidR="00712B81" w:rsidRDefault="00712B81" w:rsidP="00DB10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E0D7CA" wp14:editId="58C362E8">
            <wp:extent cx="5760720" cy="4384040"/>
            <wp:effectExtent l="19050" t="19050" r="11430" b="1651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0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29C61" w14:textId="77777777" w:rsidR="006071CD" w:rsidRDefault="006071CD" w:rsidP="006071CD">
      <w:pPr>
        <w:rPr>
          <w:noProof/>
        </w:rPr>
      </w:pPr>
    </w:p>
    <w:p w14:paraId="03460AF6" w14:textId="77777777" w:rsidR="00272A07" w:rsidRDefault="00272A07" w:rsidP="00272A07">
      <w:pPr>
        <w:rPr>
          <w:noProof/>
        </w:rPr>
      </w:pPr>
    </w:p>
    <w:p w14:paraId="311F2B0D" w14:textId="77777777" w:rsidR="00AC7A37" w:rsidRDefault="00AC7A37" w:rsidP="00AC7A37">
      <w:pPr>
        <w:rPr>
          <w:noProof/>
        </w:rPr>
      </w:pPr>
    </w:p>
    <w:p w14:paraId="13C36799" w14:textId="77777777" w:rsidR="002736F9" w:rsidRDefault="00220791" w:rsidP="002736F9">
      <w:pPr>
        <w:pStyle w:val="Titre2"/>
        <w:rPr>
          <w:noProof/>
        </w:rPr>
      </w:pPr>
      <w:r>
        <w:rPr>
          <w:noProof/>
        </w:rPr>
        <w:t xml:space="preserve">Mise à jour </w:t>
      </w:r>
      <w:r w:rsidR="002736F9">
        <w:rPr>
          <w:noProof/>
        </w:rPr>
        <w:t>du fichier de profil</w:t>
      </w:r>
    </w:p>
    <w:p w14:paraId="4A6A02D7" w14:textId="1B1ABF9B" w:rsidR="002736F9" w:rsidRDefault="005E50F1" w:rsidP="00AC7A37">
      <w:pPr>
        <w:rPr>
          <w:noProof/>
        </w:rPr>
      </w:pPr>
      <w:r>
        <w:rPr>
          <w:noProof/>
        </w:rPr>
        <w:t>À</w:t>
      </w:r>
      <w:r w:rsidR="00220791">
        <w:rPr>
          <w:noProof/>
        </w:rPr>
        <w:t xml:space="preserve"> la fin du fichier </w:t>
      </w:r>
      <w:r w:rsidR="00220791" w:rsidRPr="00220791">
        <w:rPr>
          <w:rFonts w:ascii="Courier New" w:hAnsi="Courier New" w:cs="Courier New"/>
          <w:noProof/>
        </w:rPr>
        <w:t>/home/oracle/.bash_profile</w:t>
      </w:r>
      <w:r w:rsidR="00220791">
        <w:rPr>
          <w:noProof/>
        </w:rPr>
        <w:t>,  ajouter :</w:t>
      </w:r>
    </w:p>
    <w:p w14:paraId="5FFBDD07" w14:textId="77777777" w:rsidR="00220791" w:rsidRPr="00294DA3" w:rsidRDefault="00220791" w:rsidP="00220791">
      <w:pPr>
        <w:pStyle w:val="Code"/>
        <w:rPr>
          <w:noProof/>
        </w:rPr>
      </w:pPr>
      <w:r w:rsidRPr="00294DA3">
        <w:rPr>
          <w:noProof/>
        </w:rPr>
        <w:t>##########################</w:t>
      </w:r>
    </w:p>
    <w:p w14:paraId="5C5B3719" w14:textId="77777777" w:rsidR="00220791" w:rsidRPr="00294DA3" w:rsidRDefault="00220791" w:rsidP="00220791">
      <w:pPr>
        <w:pStyle w:val="Code"/>
        <w:rPr>
          <w:noProof/>
        </w:rPr>
      </w:pPr>
      <w:r w:rsidRPr="00294DA3">
        <w:rPr>
          <w:noProof/>
        </w:rPr>
        <w:t>### Specifique Oracle</w:t>
      </w:r>
    </w:p>
    <w:p w14:paraId="325DA6F4" w14:textId="77777777" w:rsidR="00220791" w:rsidRPr="00294DA3" w:rsidRDefault="00220791" w:rsidP="00220791">
      <w:pPr>
        <w:pStyle w:val="Code"/>
        <w:rPr>
          <w:noProof/>
        </w:rPr>
      </w:pPr>
      <w:r w:rsidRPr="00294DA3">
        <w:rPr>
          <w:noProof/>
        </w:rPr>
        <w:t>#########################</w:t>
      </w:r>
    </w:p>
    <w:p w14:paraId="4DDAB58F" w14:textId="77777777" w:rsidR="00220791" w:rsidRPr="00294DA3" w:rsidRDefault="00220791" w:rsidP="00220791">
      <w:pPr>
        <w:pStyle w:val="Code"/>
        <w:rPr>
          <w:noProof/>
        </w:rPr>
      </w:pPr>
      <w:r w:rsidRPr="00294DA3">
        <w:rPr>
          <w:noProof/>
        </w:rPr>
        <w:t>export ORACLE_BASE=/u01/app/oracle</w:t>
      </w:r>
    </w:p>
    <w:p w14:paraId="5A73FD66" w14:textId="308706DA" w:rsidR="00220791" w:rsidRPr="00220791" w:rsidRDefault="00220791" w:rsidP="00220791">
      <w:pPr>
        <w:pStyle w:val="Code"/>
        <w:rPr>
          <w:noProof/>
          <w:lang w:val="en-US"/>
        </w:rPr>
      </w:pPr>
      <w:r w:rsidRPr="054D2D80">
        <w:rPr>
          <w:noProof/>
          <w:lang w:val="en-US"/>
        </w:rPr>
        <w:t>export ORACLE_HOME=/u01/app/oracle/product/1</w:t>
      </w:r>
      <w:r w:rsidR="1108D04B" w:rsidRPr="054D2D80">
        <w:rPr>
          <w:noProof/>
          <w:lang w:val="en-US"/>
        </w:rPr>
        <w:t>9</w:t>
      </w:r>
      <w:r w:rsidRPr="054D2D80">
        <w:rPr>
          <w:noProof/>
          <w:lang w:val="en-US"/>
        </w:rPr>
        <w:t>.0.0/dbhome_1</w:t>
      </w:r>
    </w:p>
    <w:p w14:paraId="2ECD12B7" w14:textId="77777777" w:rsidR="00220791" w:rsidRPr="00220791" w:rsidRDefault="00220791" w:rsidP="00220791">
      <w:pPr>
        <w:pStyle w:val="Code"/>
        <w:rPr>
          <w:noProof/>
          <w:lang w:val="en-US"/>
        </w:rPr>
      </w:pPr>
      <w:r w:rsidRPr="00220791">
        <w:rPr>
          <w:noProof/>
          <w:lang w:val="en-US"/>
        </w:rPr>
        <w:t>export PATH=$PATH:$ORACLE_HOME/bin:$ORACLE_HOME/Opatch</w:t>
      </w:r>
    </w:p>
    <w:p w14:paraId="0C53B619" w14:textId="77777777" w:rsidR="00220791" w:rsidRPr="00220791" w:rsidRDefault="00220791" w:rsidP="00220791">
      <w:pPr>
        <w:pStyle w:val="Code"/>
        <w:rPr>
          <w:noProof/>
          <w:lang w:val="en-US"/>
        </w:rPr>
      </w:pPr>
      <w:r w:rsidRPr="00220791">
        <w:rPr>
          <w:noProof/>
          <w:lang w:val="en-US"/>
        </w:rPr>
        <w:t>export LD_LIBRARY_PATH=$LD_LIBRARY_PATH:$ORACLE_HOME/lib</w:t>
      </w:r>
    </w:p>
    <w:p w14:paraId="027D98BB" w14:textId="77777777" w:rsidR="00220791" w:rsidRPr="00220791" w:rsidRDefault="00220791" w:rsidP="00220791">
      <w:pPr>
        <w:pStyle w:val="Code"/>
        <w:rPr>
          <w:noProof/>
          <w:lang w:val="en-US"/>
        </w:rPr>
      </w:pPr>
      <w:r w:rsidRPr="00220791">
        <w:rPr>
          <w:noProof/>
          <w:lang w:val="en-US"/>
        </w:rPr>
        <w:t>export NLS_LANG=FRENCH_FRANCE.UTF8</w:t>
      </w:r>
    </w:p>
    <w:p w14:paraId="2758E187" w14:textId="77777777" w:rsidR="00220791" w:rsidRPr="00220791" w:rsidRDefault="00220791" w:rsidP="00220791">
      <w:pPr>
        <w:pStyle w:val="Code"/>
        <w:rPr>
          <w:noProof/>
          <w:lang w:val="en-US"/>
        </w:rPr>
      </w:pPr>
      <w:r w:rsidRPr="00220791">
        <w:rPr>
          <w:noProof/>
          <w:lang w:val="en-US"/>
        </w:rPr>
        <w:t>export NLS_DATE_FORMAT="DD/MM/YYYY HH24:MI:SS"</w:t>
      </w:r>
    </w:p>
    <w:p w14:paraId="17D0B63D" w14:textId="77777777" w:rsidR="00220791" w:rsidRPr="00220791" w:rsidRDefault="00220791" w:rsidP="00220791">
      <w:pPr>
        <w:rPr>
          <w:lang w:val="en-US"/>
        </w:rPr>
      </w:pPr>
    </w:p>
    <w:p w14:paraId="3CEC0380" w14:textId="77777777" w:rsidR="002736F9" w:rsidRDefault="002736F9" w:rsidP="005118A2">
      <w:pPr>
        <w:rPr>
          <w:noProof/>
          <w:lang w:val="en-US"/>
        </w:rPr>
      </w:pPr>
    </w:p>
    <w:p w14:paraId="454F07F6" w14:textId="77777777" w:rsidR="002736F9" w:rsidRPr="00294DA3" w:rsidRDefault="002736F9" w:rsidP="002736F9">
      <w:pPr>
        <w:pStyle w:val="Code"/>
        <w:rPr>
          <w:noProof/>
          <w:lang w:val="en-US"/>
        </w:rPr>
      </w:pPr>
      <w:r>
        <w:rPr>
          <w:noProof/>
          <w:lang w:val="en-US"/>
        </w:rPr>
        <w:t xml:space="preserve">source </w:t>
      </w:r>
      <w:r w:rsidRPr="00294DA3">
        <w:rPr>
          <w:noProof/>
          <w:lang w:val="en-US"/>
        </w:rPr>
        <w:t>/home/oracle/.bash_profile</w:t>
      </w:r>
    </w:p>
    <w:p w14:paraId="03F146A2" w14:textId="77777777" w:rsidR="002736F9" w:rsidRDefault="002736F9" w:rsidP="005118A2">
      <w:pPr>
        <w:rPr>
          <w:noProof/>
          <w:lang w:val="en-US"/>
        </w:rPr>
      </w:pPr>
    </w:p>
    <w:p w14:paraId="5A2F554B" w14:textId="77777777" w:rsidR="002736F9" w:rsidRDefault="002736F9" w:rsidP="005118A2">
      <w:pPr>
        <w:rPr>
          <w:noProof/>
          <w:lang w:val="en-US"/>
        </w:rPr>
      </w:pPr>
      <w:r>
        <w:rPr>
          <w:noProof/>
          <w:lang w:val="en-US"/>
        </w:rPr>
        <w:t>Contrôle</w:t>
      </w:r>
    </w:p>
    <w:p w14:paraId="64E81109" w14:textId="77777777" w:rsidR="002736F9" w:rsidRDefault="002736F9" w:rsidP="002736F9">
      <w:pPr>
        <w:pStyle w:val="Code"/>
        <w:rPr>
          <w:noProof/>
          <w:lang w:val="en-US"/>
        </w:rPr>
      </w:pPr>
      <w:r>
        <w:rPr>
          <w:noProof/>
          <w:lang w:val="en-US"/>
        </w:rPr>
        <w:t>env | sort</w:t>
      </w:r>
    </w:p>
    <w:p w14:paraId="35E26A99" w14:textId="77777777" w:rsidR="002736F9" w:rsidRDefault="00F56C9B" w:rsidP="005118A2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4A2051BD" w14:textId="24A73831" w:rsidR="00EB7570" w:rsidRDefault="00B7560D" w:rsidP="00EB7570">
      <w:pPr>
        <w:pStyle w:val="Titre1"/>
        <w:rPr>
          <w:noProof/>
        </w:rPr>
      </w:pPr>
      <w:r>
        <w:rPr>
          <w:noProof/>
        </w:rPr>
        <w:lastRenderedPageBreak/>
        <w:t>Cr</w:t>
      </w:r>
      <w:r w:rsidR="005E50F1">
        <w:rPr>
          <w:noProof/>
        </w:rPr>
        <w:t>É</w:t>
      </w:r>
      <w:r w:rsidR="00EB7570">
        <w:rPr>
          <w:noProof/>
        </w:rPr>
        <w:t xml:space="preserve">ation </w:t>
      </w:r>
      <w:r w:rsidR="00B52791">
        <w:rPr>
          <w:noProof/>
        </w:rPr>
        <w:t>d'une base de donn</w:t>
      </w:r>
      <w:r w:rsidR="005E50F1">
        <w:rPr>
          <w:noProof/>
        </w:rPr>
        <w:t>É</w:t>
      </w:r>
      <w:r w:rsidR="00B52791">
        <w:rPr>
          <w:noProof/>
        </w:rPr>
        <w:t>es</w:t>
      </w:r>
    </w:p>
    <w:p w14:paraId="54EC978D" w14:textId="77777777" w:rsidR="009B29A5" w:rsidRDefault="009B29A5" w:rsidP="00EB7570">
      <w:pPr>
        <w:rPr>
          <w:noProof/>
        </w:rPr>
      </w:pPr>
    </w:p>
    <w:p w14:paraId="137ED88A" w14:textId="7100114E" w:rsidR="00CD24DB" w:rsidRDefault="009B29A5" w:rsidP="009B29A5">
      <w:pPr>
        <w:pStyle w:val="Titre2"/>
        <w:rPr>
          <w:noProof/>
        </w:rPr>
      </w:pPr>
      <w:r>
        <w:rPr>
          <w:noProof/>
        </w:rPr>
        <w:t xml:space="preserve">Variante 1 : </w:t>
      </w:r>
      <w:r w:rsidR="005E50F1">
        <w:rPr>
          <w:noProof/>
        </w:rPr>
        <w:t>C</w:t>
      </w:r>
      <w:r>
        <w:rPr>
          <w:noProof/>
        </w:rPr>
        <w:t>onfiguration standard</w:t>
      </w:r>
    </w:p>
    <w:p w14:paraId="0445D138" w14:textId="77777777" w:rsidR="00B7560D" w:rsidRDefault="00B7560D" w:rsidP="00B7560D"/>
    <w:p w14:paraId="057815D5" w14:textId="77777777" w:rsidR="00B7560D" w:rsidRDefault="00B7560D" w:rsidP="00B7560D">
      <w:r>
        <w:t>Lancer Database Configuration Assistant</w:t>
      </w:r>
    </w:p>
    <w:p w14:paraId="6AEA409A" w14:textId="77777777" w:rsidR="00B7560D" w:rsidRPr="00502ADE" w:rsidRDefault="00B7560D" w:rsidP="00B7560D">
      <w:pPr>
        <w:pStyle w:val="Code"/>
        <w:rPr>
          <w:noProof/>
          <w:lang w:val="en-US"/>
        </w:rPr>
      </w:pPr>
      <w:r w:rsidRPr="00502ADE">
        <w:rPr>
          <w:noProof/>
          <w:lang w:val="en-US"/>
        </w:rPr>
        <w:t>dbca</w:t>
      </w:r>
    </w:p>
    <w:p w14:paraId="37BD44F0" w14:textId="77777777" w:rsidR="00B7560D" w:rsidRDefault="00B7560D" w:rsidP="00B7560D"/>
    <w:p w14:paraId="730A81BA" w14:textId="77777777" w:rsidR="00B7560D" w:rsidRDefault="00B7560D" w:rsidP="00B7560D">
      <w:pPr>
        <w:rPr>
          <w:noProof/>
        </w:rPr>
      </w:pPr>
      <w:r>
        <w:rPr>
          <w:noProof/>
        </w:rPr>
        <w:drawing>
          <wp:inline distT="0" distB="0" distL="0" distR="0" wp14:anchorId="5AB6484E" wp14:editId="1E00B300">
            <wp:extent cx="5010849" cy="3324689"/>
            <wp:effectExtent l="19050" t="19050" r="18415" b="2857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324689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FB4E7" w14:textId="77777777" w:rsidR="00B7560D" w:rsidRPr="00B7560D" w:rsidRDefault="00B7560D" w:rsidP="00B7560D"/>
    <w:p w14:paraId="5C6BF754" w14:textId="77777777" w:rsidR="00EB7570" w:rsidRDefault="00CD24DB" w:rsidP="00EB757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DFD899" wp14:editId="75853800">
            <wp:extent cx="5760720" cy="4371340"/>
            <wp:effectExtent l="19050" t="19050" r="11430" b="1016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FC43A2" w14:textId="77777777" w:rsidR="009B29A5" w:rsidRDefault="009B29A5" w:rsidP="00EB7570">
      <w:pPr>
        <w:rPr>
          <w:noProof/>
        </w:rPr>
      </w:pPr>
    </w:p>
    <w:p w14:paraId="4CBB69D4" w14:textId="77777777" w:rsidR="009B29A5" w:rsidRDefault="009B29A5" w:rsidP="00EB7570">
      <w:pPr>
        <w:rPr>
          <w:noProof/>
        </w:rPr>
      </w:pPr>
    </w:p>
    <w:p w14:paraId="4CD7CAE6" w14:textId="77777777" w:rsidR="00B16490" w:rsidRDefault="00B16490" w:rsidP="00EB7570">
      <w:pPr>
        <w:rPr>
          <w:noProof/>
        </w:rPr>
      </w:pPr>
    </w:p>
    <w:p w14:paraId="0D8FAE14" w14:textId="77777777" w:rsidR="00B16490" w:rsidRDefault="00B16490" w:rsidP="00EB7570">
      <w:pPr>
        <w:rPr>
          <w:noProof/>
        </w:rPr>
      </w:pPr>
    </w:p>
    <w:p w14:paraId="5C15E48B" w14:textId="77777777" w:rsidR="009B29A5" w:rsidRDefault="009B29A5" w:rsidP="00EB757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C250B6" wp14:editId="439F2192">
            <wp:extent cx="5760720" cy="4371340"/>
            <wp:effectExtent l="19050" t="19050" r="11430" b="1016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D99F0" w14:textId="73B260D8" w:rsidR="00AF09CB" w:rsidRDefault="00AF09CB" w:rsidP="00AF09CB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Choisir l'option Configuration standard</w:t>
      </w:r>
      <w:r w:rsidR="005E50F1">
        <w:rPr>
          <w:noProof/>
        </w:rPr>
        <w:t xml:space="preserve"> </w:t>
      </w:r>
    </w:p>
    <w:p w14:paraId="0C37662E" w14:textId="559124CA" w:rsidR="00AF09CB" w:rsidRDefault="00AF09CB" w:rsidP="00AF09CB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Décocher l'option Créer en tant que base de données conteneur</w:t>
      </w:r>
      <w:r w:rsidR="005E50F1">
        <w:rPr>
          <w:noProof/>
        </w:rPr>
        <w:t xml:space="preserve"> </w:t>
      </w:r>
    </w:p>
    <w:p w14:paraId="4457ABF5" w14:textId="77777777" w:rsidR="009B29A5" w:rsidRDefault="009B29A5" w:rsidP="00EB7570">
      <w:pPr>
        <w:rPr>
          <w:noProof/>
        </w:rPr>
      </w:pPr>
    </w:p>
    <w:p w14:paraId="726CA726" w14:textId="77777777" w:rsidR="0073119E" w:rsidRDefault="0073119E" w:rsidP="00EB757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D7B482" wp14:editId="5034AA3B">
            <wp:extent cx="5760720" cy="4371340"/>
            <wp:effectExtent l="19050" t="19050" r="11430" b="1016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55224" w14:textId="77777777" w:rsidR="00502ADE" w:rsidRDefault="00502ADE" w:rsidP="00502ADE">
      <w:pPr>
        <w:rPr>
          <w:noProof/>
        </w:rPr>
      </w:pPr>
      <w:r>
        <w:rPr>
          <w:noProof/>
        </w:rPr>
        <w:t>Si le mot de passe n'est pas assez fort, on peut passer outre.</w:t>
      </w:r>
    </w:p>
    <w:p w14:paraId="5D3D1A4D" w14:textId="77777777" w:rsidR="0073119E" w:rsidRDefault="0073119E" w:rsidP="00EB7570">
      <w:pPr>
        <w:rPr>
          <w:noProof/>
        </w:rPr>
      </w:pPr>
    </w:p>
    <w:p w14:paraId="0C26D30B" w14:textId="77777777" w:rsidR="00CD24DB" w:rsidRDefault="00EB2B0E" w:rsidP="00EB757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736C75" wp14:editId="5A1481DE">
            <wp:extent cx="5760720" cy="4371340"/>
            <wp:effectExtent l="19050" t="19050" r="11430" b="1016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7B0305" w14:textId="77777777" w:rsidR="0073119E" w:rsidRDefault="0073119E" w:rsidP="00EB7570">
      <w:pPr>
        <w:rPr>
          <w:noProof/>
        </w:rPr>
      </w:pPr>
    </w:p>
    <w:p w14:paraId="322FAF3C" w14:textId="77777777" w:rsidR="00EB2B0E" w:rsidRDefault="00EB2B0E" w:rsidP="00EB7570">
      <w:pPr>
        <w:rPr>
          <w:noProof/>
        </w:rPr>
      </w:pPr>
    </w:p>
    <w:p w14:paraId="6A625128" w14:textId="77777777" w:rsidR="00EB2B0E" w:rsidRDefault="00EB2B0E" w:rsidP="00EB757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C718C8" wp14:editId="740EA983">
            <wp:extent cx="5760720" cy="4371340"/>
            <wp:effectExtent l="19050" t="19050" r="11430" b="1016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D06CDB" w14:textId="77777777" w:rsidR="00EB2B0E" w:rsidRDefault="00EB2B0E" w:rsidP="00EB7570">
      <w:pPr>
        <w:rPr>
          <w:noProof/>
        </w:rPr>
      </w:pPr>
    </w:p>
    <w:p w14:paraId="4EECFB07" w14:textId="77777777" w:rsidR="00B16490" w:rsidRDefault="00B16490" w:rsidP="00EB757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8A0644" wp14:editId="571F4C52">
            <wp:extent cx="5760720" cy="4378325"/>
            <wp:effectExtent l="19050" t="19050" r="11430" b="222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3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723D7" w14:textId="77777777" w:rsidR="00EB2B0E" w:rsidRDefault="00EB2B0E" w:rsidP="00EB7570">
      <w:pPr>
        <w:rPr>
          <w:noProof/>
        </w:rPr>
      </w:pPr>
    </w:p>
    <w:p w14:paraId="33D6E951" w14:textId="77777777" w:rsidR="008E4F91" w:rsidRDefault="008E4F91" w:rsidP="00EB7570">
      <w:pPr>
        <w:rPr>
          <w:noProof/>
        </w:rPr>
      </w:pPr>
    </w:p>
    <w:p w14:paraId="56C185CA" w14:textId="77777777" w:rsidR="00EB2B0E" w:rsidRDefault="008E4F91" w:rsidP="008E4F91">
      <w:pPr>
        <w:pStyle w:val="Titre2"/>
        <w:rPr>
          <w:noProof/>
        </w:rPr>
      </w:pPr>
      <w:r>
        <w:rPr>
          <w:noProof/>
        </w:rPr>
        <w:t>Démarrage du listener</w:t>
      </w:r>
    </w:p>
    <w:p w14:paraId="59368D85" w14:textId="77777777" w:rsidR="008E4F91" w:rsidRPr="008E4F91" w:rsidRDefault="008E4F91" w:rsidP="008E4F91">
      <w:pPr>
        <w:pStyle w:val="Code"/>
        <w:rPr>
          <w:lang w:val="en-US"/>
        </w:rPr>
      </w:pPr>
      <w:r w:rsidRPr="008E4F91">
        <w:rPr>
          <w:lang w:val="en-US"/>
        </w:rPr>
        <w:t>lsnrctl start</w:t>
      </w:r>
    </w:p>
    <w:p w14:paraId="1CDFF9D1" w14:textId="77777777" w:rsidR="00D065C3" w:rsidRDefault="00D065C3" w:rsidP="00EB7570">
      <w:pPr>
        <w:rPr>
          <w:noProof/>
        </w:rPr>
      </w:pPr>
    </w:p>
    <w:p w14:paraId="577F79E0" w14:textId="77777777" w:rsidR="00B7560D" w:rsidRDefault="00B7560D" w:rsidP="00EB7570">
      <w:pPr>
        <w:rPr>
          <w:noProof/>
        </w:rPr>
      </w:pPr>
    </w:p>
    <w:p w14:paraId="507373FF" w14:textId="77777777" w:rsidR="00C24E13" w:rsidRDefault="00C24E13" w:rsidP="00C24E13">
      <w:pPr>
        <w:pStyle w:val="Titre2"/>
        <w:rPr>
          <w:noProof/>
        </w:rPr>
      </w:pPr>
      <w:r>
        <w:rPr>
          <w:noProof/>
        </w:rPr>
        <w:t>Activation OEM Express</w:t>
      </w:r>
    </w:p>
    <w:p w14:paraId="7835CD82" w14:textId="77777777" w:rsidR="00B7560D" w:rsidRDefault="00B7560D" w:rsidP="00785EE8"/>
    <w:p w14:paraId="4319E631" w14:textId="77777777" w:rsidR="00785EE8" w:rsidRDefault="00785EE8" w:rsidP="00785EE8">
      <w:r>
        <w:t xml:space="preserve">URL par défaut : </w:t>
      </w:r>
      <w:hyperlink r:id="rId67" w:history="1">
        <w:r w:rsidRPr="00F5111A">
          <w:rPr>
            <w:rStyle w:val="Hyperlink"/>
          </w:rPr>
          <w:t>https://nom_serveur:5500/em</w:t>
        </w:r>
      </w:hyperlink>
    </w:p>
    <w:p w14:paraId="53A0CA47" w14:textId="77777777" w:rsidR="00785EE8" w:rsidRDefault="00785EE8" w:rsidP="00EB7570">
      <w:pPr>
        <w:rPr>
          <w:noProof/>
        </w:rPr>
      </w:pPr>
    </w:p>
    <w:p w14:paraId="5A7CF5E2" w14:textId="77777777" w:rsidR="00785EE8" w:rsidRPr="006D365C" w:rsidRDefault="00785EE8" w:rsidP="00785EE8">
      <w:r>
        <w:t>Le port HTTPS est-il défini ?</w:t>
      </w:r>
    </w:p>
    <w:p w14:paraId="06F1D51E" w14:textId="77777777" w:rsidR="00785EE8" w:rsidRPr="00785EE8" w:rsidRDefault="00785EE8" w:rsidP="00785EE8">
      <w:pPr>
        <w:pStyle w:val="Code"/>
        <w:rPr>
          <w:lang w:val="en-US"/>
        </w:rPr>
      </w:pPr>
      <w:r w:rsidRPr="00785EE8">
        <w:rPr>
          <w:lang w:val="en-US"/>
        </w:rPr>
        <w:t>select dbms_xdb</w:t>
      </w:r>
      <w:r>
        <w:rPr>
          <w:lang w:val="en-US"/>
        </w:rPr>
        <w:t>_config.getHttpsPort from dual;</w:t>
      </w:r>
    </w:p>
    <w:p w14:paraId="0689969A" w14:textId="77777777" w:rsidR="00785EE8" w:rsidRPr="00294DA3" w:rsidRDefault="00785EE8" w:rsidP="00785EE8">
      <w:pPr>
        <w:rPr>
          <w:lang w:val="en-US"/>
        </w:rPr>
      </w:pPr>
    </w:p>
    <w:p w14:paraId="676335FC" w14:textId="77777777" w:rsidR="00785EE8" w:rsidRDefault="00785EE8" w:rsidP="00785EE8">
      <w:r>
        <w:t>Déclaration d'un port HTTPS</w:t>
      </w:r>
    </w:p>
    <w:p w14:paraId="641AEC8C" w14:textId="77777777" w:rsidR="00785EE8" w:rsidRPr="00294DA3" w:rsidRDefault="00785EE8" w:rsidP="00785EE8">
      <w:pPr>
        <w:pStyle w:val="Code"/>
      </w:pPr>
      <w:r w:rsidRPr="00294DA3">
        <w:t>exec dbms_xdb_config.setHttpsPort(5500);</w:t>
      </w:r>
    </w:p>
    <w:p w14:paraId="77F19531" w14:textId="77777777" w:rsidR="00785EE8" w:rsidRDefault="00785EE8" w:rsidP="00EB7570">
      <w:pPr>
        <w:rPr>
          <w:noProof/>
        </w:rPr>
      </w:pPr>
    </w:p>
    <w:p w14:paraId="09F56CF1" w14:textId="77777777" w:rsidR="00C24E13" w:rsidRDefault="00C24E13" w:rsidP="00EB7570">
      <w:pPr>
        <w:rPr>
          <w:noProof/>
        </w:rPr>
      </w:pPr>
    </w:p>
    <w:p w14:paraId="27612202" w14:textId="3D9B9BFB" w:rsidR="00EB2B0E" w:rsidRDefault="00C24E13" w:rsidP="00C24E13">
      <w:pPr>
        <w:pStyle w:val="Titre2"/>
        <w:rPr>
          <w:noProof/>
        </w:rPr>
      </w:pPr>
      <w:r>
        <w:rPr>
          <w:noProof/>
        </w:rPr>
        <w:t xml:space="preserve">Variante 2 : </w:t>
      </w:r>
      <w:r w:rsidR="005E50F1">
        <w:rPr>
          <w:noProof/>
        </w:rPr>
        <w:t>C</w:t>
      </w:r>
      <w:r>
        <w:rPr>
          <w:noProof/>
        </w:rPr>
        <w:t>onfiguration avancée</w:t>
      </w:r>
    </w:p>
    <w:p w14:paraId="54627301" w14:textId="77777777" w:rsidR="00B7560D" w:rsidRDefault="00B7560D" w:rsidP="00B7560D">
      <w:r>
        <w:t>Lancer Database Configuration Assistant</w:t>
      </w:r>
    </w:p>
    <w:p w14:paraId="5FE2C3C1" w14:textId="77777777" w:rsidR="00B7560D" w:rsidRPr="00502ADE" w:rsidRDefault="00B7560D" w:rsidP="00B7560D">
      <w:pPr>
        <w:pStyle w:val="Code"/>
        <w:rPr>
          <w:noProof/>
          <w:lang w:val="en-US"/>
        </w:rPr>
      </w:pPr>
      <w:r w:rsidRPr="00502ADE">
        <w:rPr>
          <w:noProof/>
          <w:lang w:val="en-US"/>
        </w:rPr>
        <w:t>dbca</w:t>
      </w:r>
    </w:p>
    <w:p w14:paraId="197CAD84" w14:textId="77777777" w:rsidR="00B7560D" w:rsidRDefault="00B7560D" w:rsidP="00B7560D"/>
    <w:p w14:paraId="5F1951BB" w14:textId="77777777" w:rsidR="00B7560D" w:rsidRDefault="00B7560D" w:rsidP="00B7560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BFDC19" wp14:editId="696BA404">
            <wp:extent cx="5010849" cy="3324689"/>
            <wp:effectExtent l="19050" t="19050" r="18415" b="28575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324689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15649" w14:textId="77777777" w:rsidR="00B7560D" w:rsidRPr="00B7560D" w:rsidRDefault="00B7560D" w:rsidP="00B7560D"/>
    <w:p w14:paraId="5638292D" w14:textId="77777777" w:rsidR="00C24E13" w:rsidRDefault="00785EE8" w:rsidP="00C24E13">
      <w:r>
        <w:rPr>
          <w:noProof/>
        </w:rPr>
        <w:drawing>
          <wp:inline distT="0" distB="0" distL="0" distR="0" wp14:anchorId="61800DBC" wp14:editId="089BCECD">
            <wp:extent cx="5760720" cy="4371340"/>
            <wp:effectExtent l="19050" t="19050" r="11430" b="1016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08A73" w14:textId="77777777" w:rsidR="002917B3" w:rsidRDefault="002917B3" w:rsidP="002917B3">
      <w:pPr>
        <w:numPr>
          <w:ilvl w:val="0"/>
          <w:numId w:val="2"/>
        </w:numPr>
      </w:pPr>
      <w:r>
        <w:t>Suivant</w:t>
      </w:r>
    </w:p>
    <w:p w14:paraId="1B1C3539" w14:textId="77777777" w:rsidR="00785EE8" w:rsidRDefault="00785EE8" w:rsidP="00C24E13"/>
    <w:p w14:paraId="24327E36" w14:textId="5237EA97" w:rsidR="002917B3" w:rsidRDefault="002917B3" w:rsidP="002917B3">
      <w:pPr>
        <w:rPr>
          <w:noProof/>
        </w:rPr>
      </w:pPr>
      <w:r>
        <w:rPr>
          <w:noProof/>
        </w:rPr>
        <w:t>On choisit l'option Configuration avancée</w:t>
      </w:r>
      <w:r w:rsidR="00FE42BB">
        <w:rPr>
          <w:noProof/>
        </w:rPr>
        <w:t>.</w:t>
      </w:r>
    </w:p>
    <w:p w14:paraId="4020A16D" w14:textId="77777777" w:rsidR="002917B3" w:rsidRPr="00C24E13" w:rsidRDefault="002917B3" w:rsidP="00C24E13"/>
    <w:p w14:paraId="3EDDBB33" w14:textId="77777777" w:rsidR="00EB7570" w:rsidRDefault="002917B3" w:rsidP="00EB757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59385B" wp14:editId="65D3E980">
            <wp:extent cx="5760720" cy="4371340"/>
            <wp:effectExtent l="19050" t="19050" r="11430" b="1016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635CE1" w14:textId="77777777" w:rsidR="00EB7570" w:rsidRDefault="002917B3" w:rsidP="002917B3">
      <w:pPr>
        <w:pStyle w:val="ListParagraph"/>
        <w:numPr>
          <w:ilvl w:val="0"/>
          <w:numId w:val="2"/>
        </w:numPr>
      </w:pPr>
      <w:r>
        <w:t>Suivant</w:t>
      </w:r>
    </w:p>
    <w:p w14:paraId="0DEF1D46" w14:textId="77777777" w:rsidR="002917B3" w:rsidRDefault="002917B3" w:rsidP="002917B3"/>
    <w:p w14:paraId="2942D1BC" w14:textId="77777777" w:rsidR="002917B3" w:rsidRDefault="002917B3" w:rsidP="002917B3"/>
    <w:p w14:paraId="0374E1D5" w14:textId="77777777" w:rsidR="00B16490" w:rsidRDefault="00B16490" w:rsidP="002917B3">
      <w:r>
        <w:rPr>
          <w:noProof/>
        </w:rPr>
        <w:lastRenderedPageBreak/>
        <w:drawing>
          <wp:inline distT="0" distB="0" distL="0" distR="0" wp14:anchorId="0DB1C9AA" wp14:editId="78924364">
            <wp:extent cx="5760720" cy="4378325"/>
            <wp:effectExtent l="19050" t="19050" r="11430" b="222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3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85543" w14:textId="77777777" w:rsidR="00246BC5" w:rsidRDefault="00246BC5" w:rsidP="002917B3"/>
    <w:p w14:paraId="78BBBD9C" w14:textId="77777777" w:rsidR="00246BC5" w:rsidRDefault="00246BC5" w:rsidP="002917B3"/>
    <w:p w14:paraId="5565F472" w14:textId="77777777" w:rsidR="00246BC5" w:rsidRDefault="00246BC5" w:rsidP="002917B3">
      <w:r>
        <w:rPr>
          <w:noProof/>
        </w:rPr>
        <w:lastRenderedPageBreak/>
        <w:drawing>
          <wp:inline distT="0" distB="0" distL="0" distR="0" wp14:anchorId="1E303BDB" wp14:editId="3B750305">
            <wp:extent cx="5760720" cy="4371340"/>
            <wp:effectExtent l="19050" t="19050" r="11430" b="1016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5F8D1C" w14:textId="1270395C" w:rsidR="00246BC5" w:rsidRDefault="00246BC5" w:rsidP="00246BC5">
      <w:pPr>
        <w:pStyle w:val="ListParagraph"/>
        <w:numPr>
          <w:ilvl w:val="0"/>
          <w:numId w:val="2"/>
        </w:numPr>
      </w:pPr>
      <w:r>
        <w:t>Décocher l'option Créer en tant que base de données conteneur</w:t>
      </w:r>
      <w:r w:rsidR="005E50F1">
        <w:t xml:space="preserve"> </w:t>
      </w:r>
    </w:p>
    <w:p w14:paraId="43B540E4" w14:textId="77777777" w:rsidR="00246BC5" w:rsidRDefault="00246BC5" w:rsidP="002917B3"/>
    <w:p w14:paraId="1B873CE1" w14:textId="77777777" w:rsidR="00246BC5" w:rsidRDefault="00246BC5" w:rsidP="002917B3">
      <w:r>
        <w:rPr>
          <w:noProof/>
        </w:rPr>
        <w:lastRenderedPageBreak/>
        <w:drawing>
          <wp:inline distT="0" distB="0" distL="0" distR="0" wp14:anchorId="1301B514" wp14:editId="438C8713">
            <wp:extent cx="5760720" cy="4371340"/>
            <wp:effectExtent l="19050" t="19050" r="11430" b="1016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37333F" w14:textId="77777777" w:rsidR="00246BC5" w:rsidRDefault="00246BC5" w:rsidP="002917B3"/>
    <w:p w14:paraId="16B5B182" w14:textId="77777777" w:rsidR="00246BC5" w:rsidRDefault="00246BC5" w:rsidP="002917B3">
      <w:r>
        <w:rPr>
          <w:noProof/>
        </w:rPr>
        <w:lastRenderedPageBreak/>
        <w:drawing>
          <wp:inline distT="0" distB="0" distL="0" distR="0" wp14:anchorId="0126B055" wp14:editId="44476AD8">
            <wp:extent cx="5760720" cy="4371340"/>
            <wp:effectExtent l="19050" t="19050" r="11430" b="1016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795DA" w14:textId="58FE6916" w:rsidR="00246BC5" w:rsidRDefault="00246BC5" w:rsidP="00246BC5">
      <w:pPr>
        <w:pStyle w:val="ListParagraph"/>
        <w:numPr>
          <w:ilvl w:val="0"/>
          <w:numId w:val="2"/>
        </w:numPr>
      </w:pPr>
      <w:r>
        <w:t>Cocher l'option Indiquer la zone de récupération rapide</w:t>
      </w:r>
      <w:r w:rsidR="005E50F1">
        <w:t xml:space="preserve"> </w:t>
      </w:r>
    </w:p>
    <w:p w14:paraId="47ECACED" w14:textId="77777777" w:rsidR="00246BC5" w:rsidRDefault="00246BC5" w:rsidP="00246BC5">
      <w:pPr>
        <w:pStyle w:val="ListParagraph"/>
        <w:ind w:left="720"/>
      </w:pPr>
    </w:p>
    <w:p w14:paraId="5DB2ED0B" w14:textId="77777777" w:rsidR="00246BC5" w:rsidRDefault="00246BC5" w:rsidP="002917B3"/>
    <w:p w14:paraId="343C9CE2" w14:textId="77777777" w:rsidR="00B16490" w:rsidRDefault="00B16490" w:rsidP="002917B3">
      <w:r>
        <w:rPr>
          <w:noProof/>
        </w:rPr>
        <w:lastRenderedPageBreak/>
        <w:drawing>
          <wp:inline distT="0" distB="0" distL="0" distR="0" wp14:anchorId="02DAC2A1" wp14:editId="1D69577B">
            <wp:extent cx="5760720" cy="4378325"/>
            <wp:effectExtent l="19050" t="19050" r="11430" b="222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3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5B546F" w14:textId="77777777" w:rsidR="00246BC5" w:rsidRDefault="00246BC5" w:rsidP="002917B3">
      <w:r>
        <w:t>S'il n'existe pas encore, on peut créer un processus d'écoute, mais il n'est pas obligatoire de le faire à ce stade.</w:t>
      </w:r>
    </w:p>
    <w:p w14:paraId="0EC2E0FF" w14:textId="77777777" w:rsidR="00246BC5" w:rsidRDefault="00246BC5" w:rsidP="002917B3"/>
    <w:p w14:paraId="653E52BA" w14:textId="77777777" w:rsidR="00246BC5" w:rsidRDefault="00246BC5" w:rsidP="002917B3">
      <w:r>
        <w:rPr>
          <w:noProof/>
        </w:rPr>
        <w:lastRenderedPageBreak/>
        <w:drawing>
          <wp:inline distT="0" distB="0" distL="0" distR="0" wp14:anchorId="6D4DDDFA" wp14:editId="5F49BDEC">
            <wp:extent cx="5760720" cy="4371340"/>
            <wp:effectExtent l="19050" t="19050" r="11430" b="1016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F89D56" w14:textId="77777777" w:rsidR="00246BC5" w:rsidRDefault="00246BC5" w:rsidP="00246BC5">
      <w:pPr>
        <w:pStyle w:val="ListParagraph"/>
        <w:numPr>
          <w:ilvl w:val="0"/>
          <w:numId w:val="2"/>
        </w:numPr>
      </w:pPr>
      <w:r>
        <w:t>Ignorer ces options de sécurité très spécifiques</w:t>
      </w:r>
      <w:r w:rsidR="00024E1B">
        <w:t xml:space="preserve"> (et soumises à licences complémentaires)</w:t>
      </w:r>
    </w:p>
    <w:p w14:paraId="36B8B812" w14:textId="77777777" w:rsidR="00024E1B" w:rsidRDefault="00024E1B" w:rsidP="00024E1B"/>
    <w:p w14:paraId="677A5D7C" w14:textId="3352BF31" w:rsidR="00024E1B" w:rsidRPr="00024E1B" w:rsidRDefault="00024E1B" w:rsidP="00024E1B">
      <w:pPr>
        <w:rPr>
          <w:b/>
          <w:u w:val="single"/>
        </w:rPr>
      </w:pPr>
      <w:r w:rsidRPr="00024E1B">
        <w:rPr>
          <w:b/>
          <w:u w:val="single"/>
        </w:rPr>
        <w:t>Onglet Mémoire</w:t>
      </w:r>
    </w:p>
    <w:p w14:paraId="5C613ACF" w14:textId="77777777" w:rsidR="00024E1B" w:rsidRDefault="00024E1B" w:rsidP="00024E1B">
      <w:r>
        <w:rPr>
          <w:noProof/>
        </w:rPr>
        <w:lastRenderedPageBreak/>
        <w:drawing>
          <wp:inline distT="0" distB="0" distL="0" distR="0" wp14:anchorId="2B07FB8D" wp14:editId="6C4A0A84">
            <wp:extent cx="5760720" cy="4371340"/>
            <wp:effectExtent l="19050" t="19050" r="11430" b="1016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9EC18" w14:textId="17A284A2" w:rsidR="00024E1B" w:rsidRDefault="00024E1B" w:rsidP="00024E1B">
      <w:pPr>
        <w:pStyle w:val="ListParagraph"/>
        <w:numPr>
          <w:ilvl w:val="0"/>
          <w:numId w:val="2"/>
        </w:numPr>
      </w:pPr>
      <w:r>
        <w:t>Choisir l'option Utiliser la gestion automatique de la mémoire partagée</w:t>
      </w:r>
      <w:r w:rsidR="005E50F1">
        <w:t xml:space="preserve"> </w:t>
      </w:r>
    </w:p>
    <w:p w14:paraId="128326D8" w14:textId="77777777" w:rsidR="00024E1B" w:rsidRDefault="00024E1B" w:rsidP="00024E1B"/>
    <w:p w14:paraId="4C75E2F1" w14:textId="55E71BCD" w:rsidR="00024E1B" w:rsidRPr="00024E1B" w:rsidRDefault="00024E1B" w:rsidP="00024E1B">
      <w:pPr>
        <w:rPr>
          <w:b/>
          <w:u w:val="single"/>
        </w:rPr>
      </w:pPr>
      <w:r w:rsidRPr="00024E1B">
        <w:rPr>
          <w:b/>
          <w:u w:val="single"/>
        </w:rPr>
        <w:t>Onglet Redimensionnement</w:t>
      </w:r>
    </w:p>
    <w:p w14:paraId="61901369" w14:textId="77777777" w:rsidR="00024E1B" w:rsidRDefault="00024E1B" w:rsidP="00024E1B">
      <w:r>
        <w:rPr>
          <w:noProof/>
        </w:rPr>
        <w:lastRenderedPageBreak/>
        <w:drawing>
          <wp:inline distT="0" distB="0" distL="0" distR="0" wp14:anchorId="6F824FEE" wp14:editId="75413F8A">
            <wp:extent cx="5760720" cy="4371340"/>
            <wp:effectExtent l="19050" t="19050" r="11430" b="1016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59781" w14:textId="77777777" w:rsidR="00024E1B" w:rsidRDefault="00024E1B" w:rsidP="00024E1B">
      <w:pPr>
        <w:pStyle w:val="ListParagraph"/>
        <w:numPr>
          <w:ilvl w:val="0"/>
          <w:numId w:val="2"/>
        </w:numPr>
      </w:pPr>
      <w:r>
        <w:t>Conserver la valeur par défaut, sauf besoin spécifique</w:t>
      </w:r>
    </w:p>
    <w:p w14:paraId="5BD23370" w14:textId="77777777" w:rsidR="00024E1B" w:rsidRDefault="00024E1B" w:rsidP="00024E1B"/>
    <w:p w14:paraId="2A0C2808" w14:textId="57085A32" w:rsidR="00024E1B" w:rsidRPr="00024E1B" w:rsidRDefault="00024E1B" w:rsidP="00024E1B">
      <w:pPr>
        <w:rPr>
          <w:b/>
          <w:u w:val="single"/>
        </w:rPr>
      </w:pPr>
      <w:r w:rsidRPr="00024E1B">
        <w:rPr>
          <w:b/>
          <w:u w:val="single"/>
        </w:rPr>
        <w:t>Onglet Jeux de caractères</w:t>
      </w:r>
    </w:p>
    <w:p w14:paraId="2F68744D" w14:textId="77777777" w:rsidR="00246BC5" w:rsidRDefault="00024E1B" w:rsidP="002917B3">
      <w:r>
        <w:rPr>
          <w:noProof/>
        </w:rPr>
        <w:lastRenderedPageBreak/>
        <w:drawing>
          <wp:inline distT="0" distB="0" distL="0" distR="0" wp14:anchorId="632F887E" wp14:editId="31943140">
            <wp:extent cx="5760720" cy="4371340"/>
            <wp:effectExtent l="19050" t="19050" r="11430" b="1016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428D0E" w14:textId="77777777" w:rsidR="00024E1B" w:rsidRDefault="00024E1B" w:rsidP="00024E1B">
      <w:pPr>
        <w:pStyle w:val="ListParagraph"/>
        <w:numPr>
          <w:ilvl w:val="0"/>
          <w:numId w:val="2"/>
        </w:numPr>
      </w:pPr>
      <w:r>
        <w:t>Choisir le jeu AL32UTF8 (unicode) ou WE8MSWIN1252 selon les données à stocker</w:t>
      </w:r>
    </w:p>
    <w:p w14:paraId="752A3F2E" w14:textId="77777777" w:rsidR="00024E1B" w:rsidRDefault="00024E1B" w:rsidP="00024E1B"/>
    <w:p w14:paraId="70C6B388" w14:textId="1E6A440D" w:rsidR="00024E1B" w:rsidRPr="00024E1B" w:rsidRDefault="00024E1B" w:rsidP="00024E1B">
      <w:pPr>
        <w:rPr>
          <w:b/>
          <w:u w:val="single"/>
        </w:rPr>
      </w:pPr>
      <w:r w:rsidRPr="00024E1B">
        <w:rPr>
          <w:b/>
          <w:u w:val="single"/>
        </w:rPr>
        <w:t>Onglet Mode de connexion</w:t>
      </w:r>
    </w:p>
    <w:p w14:paraId="11E250EF" w14:textId="77777777" w:rsidR="00024E1B" w:rsidRDefault="00024E1B" w:rsidP="00024E1B">
      <w:r>
        <w:rPr>
          <w:noProof/>
        </w:rPr>
        <w:lastRenderedPageBreak/>
        <w:drawing>
          <wp:inline distT="0" distB="0" distL="0" distR="0" wp14:anchorId="1D32382C" wp14:editId="2AA1B43F">
            <wp:extent cx="5760720" cy="4371340"/>
            <wp:effectExtent l="19050" t="19050" r="11430" b="1016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47A349" w14:textId="58652D74" w:rsidR="00024E1B" w:rsidRDefault="00024E1B" w:rsidP="00024E1B">
      <w:pPr>
        <w:pStyle w:val="ListParagraph"/>
        <w:numPr>
          <w:ilvl w:val="0"/>
          <w:numId w:val="2"/>
        </w:numPr>
      </w:pPr>
      <w:r>
        <w:t>Conserver l'option Mode serveur dédié, sauf besoin spécifique</w:t>
      </w:r>
    </w:p>
    <w:p w14:paraId="015005C9" w14:textId="77777777" w:rsidR="00024E1B" w:rsidRDefault="00024E1B" w:rsidP="00024E1B"/>
    <w:p w14:paraId="75FA9076" w14:textId="6DB61DDF" w:rsidR="00024E1B" w:rsidRPr="00024E1B" w:rsidRDefault="00024E1B" w:rsidP="00024E1B">
      <w:pPr>
        <w:rPr>
          <w:b/>
        </w:rPr>
      </w:pPr>
      <w:r w:rsidRPr="00024E1B">
        <w:rPr>
          <w:b/>
        </w:rPr>
        <w:t>Onglet Schémas échantillon</w:t>
      </w:r>
    </w:p>
    <w:p w14:paraId="2884F1A9" w14:textId="77777777" w:rsidR="00024E1B" w:rsidRDefault="00024E1B" w:rsidP="00024E1B">
      <w:r>
        <w:rPr>
          <w:noProof/>
        </w:rPr>
        <w:drawing>
          <wp:inline distT="0" distB="0" distL="0" distR="0" wp14:anchorId="188C9A93" wp14:editId="6512AA07">
            <wp:extent cx="5760720" cy="4371340"/>
            <wp:effectExtent l="19050" t="19050" r="11430" b="1016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7A9E7" w14:textId="7FE2665F" w:rsidR="00024E1B" w:rsidRDefault="00024E1B" w:rsidP="005E50F1">
      <w:pPr>
        <w:pStyle w:val="ListParagraph"/>
        <w:numPr>
          <w:ilvl w:val="0"/>
          <w:numId w:val="2"/>
        </w:numPr>
      </w:pPr>
      <w:r>
        <w:t>Cocher Ajouter des schémas échantillon</w:t>
      </w:r>
      <w:r w:rsidR="005E50F1">
        <w:t xml:space="preserve"> </w:t>
      </w:r>
      <w:r>
        <w:t>si on souhaite avoir un jeu de données de test</w:t>
      </w:r>
    </w:p>
    <w:p w14:paraId="657DBDA9" w14:textId="77777777" w:rsidR="00024E1B" w:rsidRDefault="00024E1B" w:rsidP="00024E1B">
      <w:pPr>
        <w:pStyle w:val="ListParagraph"/>
        <w:numPr>
          <w:ilvl w:val="0"/>
          <w:numId w:val="2"/>
        </w:numPr>
      </w:pPr>
      <w:r>
        <w:t>Suivant</w:t>
      </w:r>
    </w:p>
    <w:p w14:paraId="23E1E5D2" w14:textId="77777777" w:rsidR="00024E1B" w:rsidRDefault="00024E1B" w:rsidP="002917B3"/>
    <w:p w14:paraId="2C3A7292" w14:textId="77777777" w:rsidR="00024E1B" w:rsidRDefault="00024E1B" w:rsidP="002917B3">
      <w:r>
        <w:rPr>
          <w:noProof/>
        </w:rPr>
        <w:drawing>
          <wp:inline distT="0" distB="0" distL="0" distR="0" wp14:anchorId="1811CA54" wp14:editId="7D8BAEAF">
            <wp:extent cx="5760720" cy="4371340"/>
            <wp:effectExtent l="19050" t="19050" r="11430" b="1016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A173D" w14:textId="77777777" w:rsidR="00024E1B" w:rsidRDefault="00024E1B" w:rsidP="00024E1B">
      <w:pPr>
        <w:pStyle w:val="ListParagraph"/>
        <w:numPr>
          <w:ilvl w:val="0"/>
          <w:numId w:val="2"/>
        </w:numPr>
      </w:pPr>
      <w:r>
        <w:t xml:space="preserve">Activer </w:t>
      </w:r>
      <w:r w:rsidR="005F5925">
        <w:t>EM Express si souhaité</w:t>
      </w:r>
    </w:p>
    <w:p w14:paraId="0A6A74F3" w14:textId="77777777" w:rsidR="00024E1B" w:rsidRDefault="00024E1B" w:rsidP="002917B3"/>
    <w:p w14:paraId="3115566F" w14:textId="77777777" w:rsidR="005F5925" w:rsidRDefault="005F5925" w:rsidP="002917B3">
      <w:r>
        <w:rPr>
          <w:noProof/>
        </w:rPr>
        <w:drawing>
          <wp:inline distT="0" distB="0" distL="0" distR="0" wp14:anchorId="72B97C49" wp14:editId="50E20184">
            <wp:extent cx="5760720" cy="4371340"/>
            <wp:effectExtent l="19050" t="19050" r="11430" b="1016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A1B718" w14:textId="77777777" w:rsidR="005F5925" w:rsidRDefault="005F5925" w:rsidP="005F5925">
      <w:pPr>
        <w:pStyle w:val="ListParagraph"/>
        <w:numPr>
          <w:ilvl w:val="0"/>
          <w:numId w:val="2"/>
        </w:numPr>
      </w:pPr>
      <w:r>
        <w:t>Définir les mots de passe SYS et SYSTEM (pour la production, mots de passe différents)</w:t>
      </w:r>
    </w:p>
    <w:p w14:paraId="48F9D43B" w14:textId="77777777" w:rsidR="005F5925" w:rsidRDefault="005F5925" w:rsidP="002917B3"/>
    <w:p w14:paraId="334FC456" w14:textId="77777777" w:rsidR="005F5925" w:rsidRDefault="005F5925" w:rsidP="002917B3">
      <w:r>
        <w:rPr>
          <w:noProof/>
        </w:rPr>
        <w:drawing>
          <wp:inline distT="0" distB="0" distL="0" distR="0" wp14:anchorId="09610EAE" wp14:editId="6B7CE800">
            <wp:extent cx="5760720" cy="4371340"/>
            <wp:effectExtent l="19050" t="19050" r="11430" b="1016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2BD61C" w14:textId="39E138E3" w:rsidR="005F5925" w:rsidRDefault="005F5925" w:rsidP="005F5925">
      <w:pPr>
        <w:pStyle w:val="ListParagraph"/>
        <w:numPr>
          <w:ilvl w:val="0"/>
          <w:numId w:val="2"/>
        </w:numPr>
      </w:pPr>
      <w:r>
        <w:t>Cocher si on le souhaite l'option Générer les scripts de création de la base de données</w:t>
      </w:r>
      <w:r w:rsidR="005E50F1">
        <w:t xml:space="preserve"> </w:t>
      </w:r>
    </w:p>
    <w:p w14:paraId="2AC1B2DC" w14:textId="77777777" w:rsidR="005F5925" w:rsidRDefault="005F5925" w:rsidP="005F5925"/>
    <w:p w14:paraId="63F76EB9" w14:textId="77777777" w:rsidR="005F5925" w:rsidRDefault="005F5925" w:rsidP="002917B3"/>
    <w:p w14:paraId="265F9004" w14:textId="77777777" w:rsidR="005F5925" w:rsidRDefault="005F5925" w:rsidP="002917B3">
      <w:r>
        <w:rPr>
          <w:noProof/>
        </w:rPr>
        <w:drawing>
          <wp:inline distT="0" distB="0" distL="0" distR="0" wp14:anchorId="31DD2A15" wp14:editId="0CA438A1">
            <wp:extent cx="5760720" cy="4371340"/>
            <wp:effectExtent l="19050" t="19050" r="11430" b="1016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24B701" w14:textId="77777777" w:rsidR="005F5925" w:rsidRDefault="005F5925" w:rsidP="002917B3">
      <w:r>
        <w:rPr>
          <w:noProof/>
        </w:rPr>
        <w:drawing>
          <wp:inline distT="0" distB="0" distL="0" distR="0" wp14:anchorId="131D3987" wp14:editId="6334BCFE">
            <wp:extent cx="5760720" cy="4371340"/>
            <wp:effectExtent l="19050" t="19050" r="11430" b="1016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D7B22" w14:textId="77777777" w:rsidR="005F5925" w:rsidRDefault="005F5925" w:rsidP="002917B3"/>
    <w:p w14:paraId="70B96BB0" w14:textId="77777777" w:rsidR="005F5925" w:rsidRDefault="005F5925" w:rsidP="002917B3">
      <w:r>
        <w:rPr>
          <w:noProof/>
        </w:rPr>
        <w:drawing>
          <wp:inline distT="0" distB="0" distL="0" distR="0" wp14:anchorId="79434B04" wp14:editId="25A1C421">
            <wp:extent cx="5760720" cy="4371340"/>
            <wp:effectExtent l="19050" t="19050" r="11430" b="1016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542D0" w14:textId="77777777" w:rsidR="005F5925" w:rsidRDefault="005F5925" w:rsidP="002917B3"/>
    <w:p w14:paraId="0BC0F36B" w14:textId="77777777" w:rsidR="005F5925" w:rsidRDefault="00173ED3" w:rsidP="002917B3">
      <w:r>
        <w:rPr>
          <w:noProof/>
        </w:rPr>
        <w:drawing>
          <wp:inline distT="0" distB="0" distL="0" distR="0" wp14:anchorId="49EDDA37" wp14:editId="44D93A9C">
            <wp:extent cx="5760720" cy="4371340"/>
            <wp:effectExtent l="19050" t="19050" r="11430" b="1016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46F8C9" w14:textId="77777777" w:rsidR="000D013A" w:rsidRDefault="000D013A">
      <w:pPr>
        <w:jc w:val="left"/>
        <w:rPr>
          <w:b/>
          <w:caps/>
          <w:noProof/>
          <w:sz w:val="32"/>
          <w:szCs w:val="32"/>
        </w:rPr>
      </w:pPr>
      <w:r>
        <w:rPr>
          <w:noProof/>
        </w:rPr>
        <w:br w:type="page"/>
      </w:r>
    </w:p>
    <w:p w14:paraId="31C2F13D" w14:textId="305BF760" w:rsidR="00696D85" w:rsidRDefault="00696D85" w:rsidP="00696D85">
      <w:pPr>
        <w:pStyle w:val="Titre1"/>
        <w:rPr>
          <w:noProof/>
        </w:rPr>
      </w:pPr>
      <w:r>
        <w:rPr>
          <w:noProof/>
        </w:rPr>
        <w:t>D</w:t>
      </w:r>
      <w:r w:rsidR="005E50F1">
        <w:rPr>
          <w:noProof/>
        </w:rPr>
        <w:t>É</w:t>
      </w:r>
      <w:r>
        <w:rPr>
          <w:noProof/>
        </w:rPr>
        <w:t>marrage automatique de la base</w:t>
      </w:r>
    </w:p>
    <w:p w14:paraId="1EAD902C" w14:textId="24D5A10B" w:rsidR="004A4422" w:rsidRDefault="005E50F1" w:rsidP="004C2B1A">
      <w:pPr>
        <w:rPr>
          <w:noProof/>
        </w:rPr>
      </w:pPr>
      <w:r>
        <w:rPr>
          <w:noProof/>
        </w:rPr>
        <w:t>À</w:t>
      </w:r>
      <w:r w:rsidR="00B7560D" w:rsidRPr="00B7560D">
        <w:rPr>
          <w:noProof/>
        </w:rPr>
        <w:t xml:space="preserve"> m</w:t>
      </w:r>
      <w:r w:rsidR="004A4422">
        <w:rPr>
          <w:noProof/>
        </w:rPr>
        <w:t>ettre en place en tant que root</w:t>
      </w:r>
    </w:p>
    <w:p w14:paraId="0380A7C1" w14:textId="77777777" w:rsidR="004A4422" w:rsidRDefault="004A4422" w:rsidP="004C2B1A">
      <w:pPr>
        <w:rPr>
          <w:noProof/>
        </w:rPr>
      </w:pPr>
    </w:p>
    <w:p w14:paraId="79B03A54" w14:textId="77777777" w:rsidR="004A4422" w:rsidRDefault="004A4422" w:rsidP="004C2B1A">
      <w:pPr>
        <w:rPr>
          <w:noProof/>
        </w:rPr>
      </w:pPr>
      <w:r>
        <w:rPr>
          <w:noProof/>
        </w:rPr>
        <w:t>Créer le fichier /etc/init.d/oracle</w:t>
      </w:r>
    </w:p>
    <w:p w14:paraId="78BA9097" w14:textId="77777777" w:rsidR="004A4422" w:rsidRDefault="004A4422" w:rsidP="004A4422">
      <w:pPr>
        <w:pStyle w:val="Code"/>
        <w:rPr>
          <w:noProof/>
        </w:rPr>
      </w:pPr>
      <w:r>
        <w:rPr>
          <w:noProof/>
        </w:rPr>
        <w:t>cd /etc/init.d/</w:t>
      </w:r>
    </w:p>
    <w:p w14:paraId="2849D63C" w14:textId="77777777" w:rsidR="004A4422" w:rsidRDefault="004A4422" w:rsidP="004A4422">
      <w:pPr>
        <w:pStyle w:val="Code"/>
        <w:rPr>
          <w:noProof/>
        </w:rPr>
      </w:pPr>
      <w:r>
        <w:rPr>
          <w:noProof/>
        </w:rPr>
        <w:t>vim ./oracle</w:t>
      </w:r>
    </w:p>
    <w:p w14:paraId="33AC8C7F" w14:textId="77777777" w:rsidR="004A4422" w:rsidRDefault="004A4422" w:rsidP="004A4422"/>
    <w:p w14:paraId="7D96AFA9" w14:textId="77777777" w:rsidR="004A4422" w:rsidRPr="004A4422" w:rsidRDefault="004A4422" w:rsidP="004A4422">
      <w:r>
        <w:t>Adapter si besoin les variab</w:t>
      </w:r>
      <w:r w:rsidR="00106DE2">
        <w:t>les ORACLE_OWNER et ORACLE_HOME</w:t>
      </w:r>
    </w:p>
    <w:p w14:paraId="18DDEA32" w14:textId="77777777" w:rsidR="004A4422" w:rsidRDefault="004A4422" w:rsidP="00947C72">
      <w:pPr>
        <w:pStyle w:val="Code"/>
        <w:tabs>
          <w:tab w:val="left" w:pos="2546"/>
        </w:tabs>
        <w:rPr>
          <w:noProof/>
        </w:rPr>
      </w:pPr>
      <w:r>
        <w:rPr>
          <w:noProof/>
        </w:rPr>
        <w:t>#!/bin/bash</w:t>
      </w:r>
      <w:r w:rsidR="00947C72">
        <w:rPr>
          <w:noProof/>
        </w:rPr>
        <w:tab/>
      </w:r>
    </w:p>
    <w:p w14:paraId="146E4720" w14:textId="77777777" w:rsidR="004A4422" w:rsidRDefault="004A4422" w:rsidP="004A4422">
      <w:pPr>
        <w:pStyle w:val="Code"/>
        <w:rPr>
          <w:noProof/>
        </w:rPr>
      </w:pPr>
      <w:r>
        <w:rPr>
          <w:noProof/>
        </w:rPr>
        <w:t># chkconfig: 35 90 10</w:t>
      </w:r>
    </w:p>
    <w:p w14:paraId="65AB4AA0" w14:textId="77777777" w:rsidR="004A4422" w:rsidRDefault="004A4422" w:rsidP="004A4422">
      <w:pPr>
        <w:pStyle w:val="Code"/>
        <w:rPr>
          <w:noProof/>
        </w:rPr>
      </w:pPr>
      <w:r>
        <w:rPr>
          <w:noProof/>
        </w:rPr>
        <w:t># description: Arret / demarrage d'Oracle</w:t>
      </w:r>
    </w:p>
    <w:p w14:paraId="775AB835" w14:textId="77777777" w:rsidR="004A4422" w:rsidRDefault="004A4422" w:rsidP="004A4422">
      <w:pPr>
        <w:pStyle w:val="Code"/>
        <w:rPr>
          <w:noProof/>
        </w:rPr>
      </w:pPr>
    </w:p>
    <w:p w14:paraId="6E59D285" w14:textId="77777777" w:rsidR="004A4422" w:rsidRPr="00294DA3" w:rsidRDefault="004A4422" w:rsidP="004A4422">
      <w:pPr>
        <w:pStyle w:val="Code"/>
        <w:rPr>
          <w:noProof/>
          <w:lang w:val="en-US"/>
        </w:rPr>
      </w:pPr>
      <w:r w:rsidRPr="00294DA3">
        <w:rPr>
          <w:noProof/>
          <w:lang w:val="en-US"/>
        </w:rPr>
        <w:t>ORACLE_OWNER="oracle"</w:t>
      </w:r>
    </w:p>
    <w:p w14:paraId="06EE2F88" w14:textId="77777777" w:rsidR="004A4422" w:rsidRPr="00294DA3" w:rsidRDefault="004A4422" w:rsidP="004A4422">
      <w:pPr>
        <w:pStyle w:val="Code"/>
        <w:rPr>
          <w:noProof/>
          <w:lang w:val="en-US"/>
        </w:rPr>
      </w:pPr>
      <w:r w:rsidRPr="00294DA3">
        <w:rPr>
          <w:noProof/>
          <w:lang w:val="en-US"/>
        </w:rPr>
        <w:t>ORACLE_</w:t>
      </w:r>
      <w:r w:rsidR="00947C72" w:rsidRPr="00294DA3">
        <w:rPr>
          <w:noProof/>
          <w:lang w:val="en-US"/>
        </w:rPr>
        <w:t>HOME="/u01/app/oracle/product/19</w:t>
      </w:r>
      <w:r w:rsidRPr="00294DA3">
        <w:rPr>
          <w:noProof/>
          <w:lang w:val="en-US"/>
        </w:rPr>
        <w:t>.0.0/dbhome_1"</w:t>
      </w:r>
    </w:p>
    <w:p w14:paraId="7AA22794" w14:textId="77777777" w:rsidR="004A4422" w:rsidRPr="00294DA3" w:rsidRDefault="004A4422" w:rsidP="004A4422">
      <w:pPr>
        <w:pStyle w:val="Code"/>
        <w:rPr>
          <w:noProof/>
          <w:lang w:val="en-US"/>
        </w:rPr>
      </w:pPr>
    </w:p>
    <w:p w14:paraId="39D55B4B" w14:textId="77777777" w:rsidR="004A4422" w:rsidRDefault="004A4422" w:rsidP="004A4422">
      <w:pPr>
        <w:pStyle w:val="Code"/>
        <w:rPr>
          <w:noProof/>
        </w:rPr>
      </w:pPr>
      <w:r>
        <w:rPr>
          <w:noProof/>
        </w:rPr>
        <w:t>case "$1" in</w:t>
      </w:r>
    </w:p>
    <w:p w14:paraId="491C0FE8" w14:textId="77777777" w:rsidR="004A4422" w:rsidRDefault="004A4422" w:rsidP="004A4422">
      <w:pPr>
        <w:pStyle w:val="Code"/>
        <w:rPr>
          <w:noProof/>
        </w:rPr>
      </w:pPr>
      <w:r>
        <w:rPr>
          <w:noProof/>
        </w:rPr>
        <w:tab/>
        <w:t>start)</w:t>
      </w:r>
    </w:p>
    <w:p w14:paraId="549B11F2" w14:textId="77777777" w:rsidR="004A4422" w:rsidRDefault="004A4422" w:rsidP="004A4422">
      <w:pPr>
        <w:pStyle w:val="Code"/>
        <w:rPr>
          <w:noProof/>
        </w:rPr>
      </w:pPr>
      <w:r>
        <w:rPr>
          <w:noProof/>
        </w:rPr>
        <w:tab/>
      </w:r>
      <w:r>
        <w:rPr>
          <w:noProof/>
        </w:rPr>
        <w:tab/>
        <w:t>echo -n "Ouverture des bases Oracle"</w:t>
      </w:r>
    </w:p>
    <w:p w14:paraId="5C0C4282" w14:textId="77777777" w:rsidR="004A4422" w:rsidRPr="00294DA3" w:rsidRDefault="004A4422" w:rsidP="004A4422">
      <w:pPr>
        <w:pStyle w:val="Code"/>
        <w:rPr>
          <w:noProof/>
          <w:lang w:val="en-US"/>
        </w:rPr>
      </w:pPr>
      <w:r>
        <w:rPr>
          <w:noProof/>
        </w:rPr>
        <w:tab/>
      </w:r>
      <w:r>
        <w:rPr>
          <w:noProof/>
        </w:rPr>
        <w:tab/>
      </w:r>
      <w:r w:rsidRPr="00294DA3">
        <w:rPr>
          <w:noProof/>
          <w:lang w:val="en-US"/>
        </w:rPr>
        <w:t>su - $ORACLE_OWNER -c "$ORACLE_HOME/bin/dbstart $ORACLE_HOME"</w:t>
      </w:r>
    </w:p>
    <w:p w14:paraId="5D606E02" w14:textId="77777777" w:rsidR="004A4422" w:rsidRPr="00294DA3" w:rsidRDefault="004A4422" w:rsidP="004A4422">
      <w:pPr>
        <w:pStyle w:val="Code"/>
        <w:rPr>
          <w:noProof/>
          <w:lang w:val="en-US"/>
        </w:rPr>
      </w:pPr>
      <w:r w:rsidRPr="00294DA3">
        <w:rPr>
          <w:noProof/>
          <w:lang w:val="en-US"/>
        </w:rPr>
        <w:t xml:space="preserve">                touch /var/lock/subsys/oracle</w:t>
      </w:r>
    </w:p>
    <w:p w14:paraId="57693B6F" w14:textId="77777777" w:rsidR="004A4422" w:rsidRPr="00294DA3" w:rsidRDefault="004A4422" w:rsidP="004A4422">
      <w:pPr>
        <w:pStyle w:val="Code"/>
        <w:rPr>
          <w:noProof/>
          <w:lang w:val="en-US"/>
        </w:rPr>
      </w:pPr>
      <w:r w:rsidRPr="00294DA3">
        <w:rPr>
          <w:noProof/>
          <w:lang w:val="en-US"/>
        </w:rPr>
        <w:tab/>
      </w:r>
      <w:r w:rsidRPr="00294DA3">
        <w:rPr>
          <w:noProof/>
          <w:lang w:val="en-US"/>
        </w:rPr>
        <w:tab/>
        <w:t>echo "OK"</w:t>
      </w:r>
    </w:p>
    <w:p w14:paraId="7B1A0310" w14:textId="77777777" w:rsidR="004A4422" w:rsidRPr="00FE42BB" w:rsidRDefault="004A4422" w:rsidP="004A4422">
      <w:pPr>
        <w:pStyle w:val="Code"/>
        <w:rPr>
          <w:noProof/>
        </w:rPr>
      </w:pPr>
      <w:r w:rsidRPr="00294DA3">
        <w:rPr>
          <w:noProof/>
          <w:lang w:val="en-US"/>
        </w:rPr>
        <w:tab/>
      </w:r>
      <w:r w:rsidRPr="00294DA3">
        <w:rPr>
          <w:noProof/>
          <w:lang w:val="en-US"/>
        </w:rPr>
        <w:tab/>
      </w:r>
      <w:r w:rsidRPr="00FE42BB">
        <w:rPr>
          <w:noProof/>
        </w:rPr>
        <w:t>;;</w:t>
      </w:r>
    </w:p>
    <w:p w14:paraId="2FF472AD" w14:textId="77777777" w:rsidR="004A4422" w:rsidRPr="00FE42BB" w:rsidRDefault="004A4422" w:rsidP="004A4422">
      <w:pPr>
        <w:pStyle w:val="Code"/>
        <w:rPr>
          <w:noProof/>
        </w:rPr>
      </w:pPr>
      <w:r w:rsidRPr="00FE42BB">
        <w:rPr>
          <w:noProof/>
        </w:rPr>
        <w:tab/>
        <w:t xml:space="preserve"> stop)</w:t>
      </w:r>
    </w:p>
    <w:p w14:paraId="4FE0260C" w14:textId="77777777" w:rsidR="004A4422" w:rsidRDefault="004A4422" w:rsidP="004A4422">
      <w:pPr>
        <w:pStyle w:val="Code"/>
        <w:rPr>
          <w:noProof/>
        </w:rPr>
      </w:pPr>
      <w:r w:rsidRPr="00FE42BB">
        <w:rPr>
          <w:noProof/>
        </w:rPr>
        <w:tab/>
      </w:r>
      <w:r w:rsidRPr="00FE42BB">
        <w:rPr>
          <w:noProof/>
        </w:rPr>
        <w:tab/>
      </w:r>
      <w:r>
        <w:rPr>
          <w:noProof/>
        </w:rPr>
        <w:t>echo -n "Arret des bases Oracle"</w:t>
      </w:r>
    </w:p>
    <w:p w14:paraId="652073F9" w14:textId="77777777" w:rsidR="004A4422" w:rsidRPr="00294DA3" w:rsidRDefault="004A4422" w:rsidP="004A4422">
      <w:pPr>
        <w:pStyle w:val="Code"/>
        <w:rPr>
          <w:noProof/>
          <w:lang w:val="en-US"/>
        </w:rPr>
      </w:pPr>
      <w:r>
        <w:rPr>
          <w:noProof/>
        </w:rPr>
        <w:tab/>
      </w:r>
      <w:r>
        <w:rPr>
          <w:noProof/>
        </w:rPr>
        <w:tab/>
      </w:r>
      <w:r w:rsidRPr="00294DA3">
        <w:rPr>
          <w:noProof/>
          <w:lang w:val="en-US"/>
        </w:rPr>
        <w:t>su - $ORACLE_OWNER -c "$ORACLE_HOME/bin/dbshut $ORACLE_HOME"</w:t>
      </w:r>
    </w:p>
    <w:p w14:paraId="290DFA97" w14:textId="77777777" w:rsidR="004A4422" w:rsidRPr="00294DA3" w:rsidRDefault="004A4422" w:rsidP="004A4422">
      <w:pPr>
        <w:pStyle w:val="Code"/>
        <w:rPr>
          <w:noProof/>
          <w:lang w:val="en-US"/>
        </w:rPr>
      </w:pPr>
      <w:r w:rsidRPr="00294DA3">
        <w:rPr>
          <w:noProof/>
          <w:lang w:val="en-US"/>
        </w:rPr>
        <w:t xml:space="preserve">                rm -f /var/lock/subsys/oracle</w:t>
      </w:r>
    </w:p>
    <w:p w14:paraId="1853323F" w14:textId="77777777" w:rsidR="004A4422" w:rsidRPr="00294DA3" w:rsidRDefault="004A4422" w:rsidP="004A4422">
      <w:pPr>
        <w:pStyle w:val="Code"/>
        <w:rPr>
          <w:noProof/>
          <w:lang w:val="en-US"/>
        </w:rPr>
      </w:pPr>
      <w:r w:rsidRPr="00294DA3">
        <w:rPr>
          <w:noProof/>
          <w:lang w:val="en-US"/>
        </w:rPr>
        <w:tab/>
      </w:r>
      <w:r w:rsidRPr="00294DA3">
        <w:rPr>
          <w:noProof/>
          <w:lang w:val="en-US"/>
        </w:rPr>
        <w:tab/>
        <w:t>echo "OK"</w:t>
      </w:r>
    </w:p>
    <w:p w14:paraId="4ABB67FD" w14:textId="77777777" w:rsidR="004A4422" w:rsidRPr="00294DA3" w:rsidRDefault="004A4422" w:rsidP="004A4422">
      <w:pPr>
        <w:pStyle w:val="Code"/>
        <w:rPr>
          <w:noProof/>
          <w:lang w:val="en-US"/>
        </w:rPr>
      </w:pPr>
      <w:r w:rsidRPr="00294DA3">
        <w:rPr>
          <w:noProof/>
          <w:lang w:val="en-US"/>
        </w:rPr>
        <w:tab/>
      </w:r>
      <w:r w:rsidRPr="00294DA3">
        <w:rPr>
          <w:noProof/>
          <w:lang w:val="en-US"/>
        </w:rPr>
        <w:tab/>
        <w:t>;;</w:t>
      </w:r>
    </w:p>
    <w:p w14:paraId="12912B3B" w14:textId="77777777" w:rsidR="004A4422" w:rsidRPr="00294DA3" w:rsidRDefault="004A4422" w:rsidP="004A4422">
      <w:pPr>
        <w:pStyle w:val="Code"/>
        <w:rPr>
          <w:noProof/>
          <w:lang w:val="en-US"/>
        </w:rPr>
      </w:pPr>
      <w:r w:rsidRPr="00294DA3">
        <w:rPr>
          <w:noProof/>
          <w:lang w:val="en-US"/>
        </w:rPr>
        <w:tab/>
        <w:t>status)</w:t>
      </w:r>
    </w:p>
    <w:p w14:paraId="66343380" w14:textId="77777777" w:rsidR="004A4422" w:rsidRPr="00294DA3" w:rsidRDefault="004A4422" w:rsidP="004A4422">
      <w:pPr>
        <w:pStyle w:val="Code"/>
        <w:rPr>
          <w:noProof/>
          <w:lang w:val="en-US"/>
        </w:rPr>
      </w:pPr>
      <w:r w:rsidRPr="00294DA3">
        <w:rPr>
          <w:noProof/>
          <w:lang w:val="en-US"/>
        </w:rPr>
        <w:tab/>
      </w:r>
      <w:r w:rsidRPr="00294DA3">
        <w:rPr>
          <w:noProof/>
          <w:lang w:val="en-US"/>
        </w:rPr>
        <w:tab/>
        <w:t>ps -ef | grep pmon | grep -v grep</w:t>
      </w:r>
    </w:p>
    <w:p w14:paraId="7BA890C2" w14:textId="77777777" w:rsidR="004A4422" w:rsidRPr="00294DA3" w:rsidRDefault="004A4422" w:rsidP="004A4422">
      <w:pPr>
        <w:pStyle w:val="Code"/>
        <w:rPr>
          <w:noProof/>
          <w:lang w:val="en-US"/>
        </w:rPr>
      </w:pPr>
      <w:r w:rsidRPr="00294DA3">
        <w:rPr>
          <w:noProof/>
          <w:lang w:val="en-US"/>
        </w:rPr>
        <w:tab/>
      </w:r>
      <w:r w:rsidRPr="00294DA3">
        <w:rPr>
          <w:noProof/>
          <w:lang w:val="en-US"/>
        </w:rPr>
        <w:tab/>
        <w:t>;;</w:t>
      </w:r>
    </w:p>
    <w:p w14:paraId="0CC66BD3" w14:textId="77777777" w:rsidR="004A4422" w:rsidRPr="00294DA3" w:rsidRDefault="004A4422" w:rsidP="004A4422">
      <w:pPr>
        <w:pStyle w:val="Code"/>
        <w:rPr>
          <w:noProof/>
          <w:lang w:val="en-US"/>
        </w:rPr>
      </w:pPr>
      <w:r w:rsidRPr="00294DA3">
        <w:rPr>
          <w:noProof/>
          <w:lang w:val="en-US"/>
        </w:rPr>
        <w:tab/>
        <w:t>*)</w:t>
      </w:r>
    </w:p>
    <w:p w14:paraId="33232F2E" w14:textId="77777777" w:rsidR="004A4422" w:rsidRPr="00294DA3" w:rsidRDefault="004A4422" w:rsidP="004A4422">
      <w:pPr>
        <w:pStyle w:val="Code"/>
        <w:rPr>
          <w:noProof/>
          <w:lang w:val="en-US"/>
        </w:rPr>
      </w:pPr>
      <w:r w:rsidRPr="00294DA3">
        <w:rPr>
          <w:noProof/>
          <w:lang w:val="en-US"/>
        </w:rPr>
        <w:tab/>
      </w:r>
      <w:r w:rsidRPr="00294DA3">
        <w:rPr>
          <w:noProof/>
          <w:lang w:val="en-US"/>
        </w:rPr>
        <w:tab/>
        <w:t>echo "Usage: $0 {start|stop|status}"</w:t>
      </w:r>
    </w:p>
    <w:p w14:paraId="67D5D405" w14:textId="77777777" w:rsidR="004A4422" w:rsidRPr="00294DA3" w:rsidRDefault="004A4422" w:rsidP="004A4422">
      <w:pPr>
        <w:pStyle w:val="Code"/>
        <w:rPr>
          <w:noProof/>
          <w:lang w:val="en-US"/>
        </w:rPr>
      </w:pPr>
      <w:r w:rsidRPr="00294DA3">
        <w:rPr>
          <w:noProof/>
          <w:lang w:val="en-US"/>
        </w:rPr>
        <w:tab/>
        <w:t>esac</w:t>
      </w:r>
    </w:p>
    <w:p w14:paraId="1133BBA1" w14:textId="77777777" w:rsidR="004A4422" w:rsidRPr="00294DA3" w:rsidRDefault="004A4422" w:rsidP="004A4422">
      <w:pPr>
        <w:rPr>
          <w:lang w:val="en-US"/>
        </w:rPr>
      </w:pPr>
    </w:p>
    <w:p w14:paraId="08B1D3FA" w14:textId="77777777" w:rsidR="004A4422" w:rsidRPr="00294DA3" w:rsidRDefault="004A4422" w:rsidP="004A4422">
      <w:pPr>
        <w:pStyle w:val="Code"/>
        <w:rPr>
          <w:noProof/>
          <w:lang w:val="en-US"/>
        </w:rPr>
      </w:pPr>
      <w:r w:rsidRPr="00294DA3">
        <w:rPr>
          <w:noProof/>
          <w:lang w:val="en-US"/>
        </w:rPr>
        <w:t>chgrp dba oracle</w:t>
      </w:r>
    </w:p>
    <w:p w14:paraId="291DD20C" w14:textId="77777777" w:rsidR="004A4422" w:rsidRPr="00FE42BB" w:rsidRDefault="004A4422" w:rsidP="004A4422">
      <w:pPr>
        <w:pStyle w:val="Code"/>
        <w:rPr>
          <w:noProof/>
        </w:rPr>
      </w:pPr>
      <w:r w:rsidRPr="00FE42BB">
        <w:rPr>
          <w:noProof/>
        </w:rPr>
        <w:t>chmod 750 oracle</w:t>
      </w:r>
    </w:p>
    <w:p w14:paraId="780FE0FC" w14:textId="77777777" w:rsidR="004A4422" w:rsidRPr="00FE42BB" w:rsidRDefault="004A4422" w:rsidP="004A4422">
      <w:pPr>
        <w:pStyle w:val="Code"/>
        <w:rPr>
          <w:noProof/>
        </w:rPr>
      </w:pPr>
      <w:r w:rsidRPr="00FE42BB">
        <w:rPr>
          <w:noProof/>
        </w:rPr>
        <w:t>chkconfig --add oracle</w:t>
      </w:r>
    </w:p>
    <w:p w14:paraId="14372075" w14:textId="77777777" w:rsidR="004A4422" w:rsidRPr="00FE42BB" w:rsidRDefault="004A4422" w:rsidP="004A4422"/>
    <w:p w14:paraId="21E4D430" w14:textId="10504285" w:rsidR="004A4422" w:rsidRDefault="004A4422" w:rsidP="004A4422">
      <w:r>
        <w:t>Un fichier de log est généré sous $ORACLE_HOME/</w:t>
      </w:r>
      <w:r w:rsidRPr="004A4422">
        <w:t>rdbms/log/startup.log</w:t>
      </w:r>
      <w:r w:rsidR="006341B1">
        <w:t>.</w:t>
      </w:r>
    </w:p>
    <w:p w14:paraId="62AD0B4E" w14:textId="77777777" w:rsidR="004A4422" w:rsidRPr="004A4422" w:rsidRDefault="004A4422" w:rsidP="004A4422"/>
    <w:sectPr w:rsidR="004A4422" w:rsidRPr="004A442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20AEB"/>
    <w:multiLevelType w:val="hybridMultilevel"/>
    <w:tmpl w:val="2EA26E6E"/>
    <w:lvl w:ilvl="0" w:tplc="EA2658F8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9E03F8"/>
    <w:multiLevelType w:val="multilevel"/>
    <w:tmpl w:val="E52A3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B1240D6"/>
    <w:multiLevelType w:val="multilevel"/>
    <w:tmpl w:val="D8A48526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650C59CC"/>
    <w:multiLevelType w:val="hybridMultilevel"/>
    <w:tmpl w:val="1A42A044"/>
    <w:lvl w:ilvl="0" w:tplc="34BEC256">
      <w:start w:val="192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CB5C2D"/>
    <w:multiLevelType w:val="hybridMultilevel"/>
    <w:tmpl w:val="CAEC488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253520"/>
    <w:multiLevelType w:val="hybridMultilevel"/>
    <w:tmpl w:val="59F68D3E"/>
    <w:lvl w:ilvl="0" w:tplc="7DB4028E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010F"/>
    <w:rsid w:val="00001D4B"/>
    <w:rsid w:val="00002B52"/>
    <w:rsid w:val="00004E74"/>
    <w:rsid w:val="000062D7"/>
    <w:rsid w:val="00011DE0"/>
    <w:rsid w:val="000159D4"/>
    <w:rsid w:val="000168BD"/>
    <w:rsid w:val="0002148F"/>
    <w:rsid w:val="00021AC3"/>
    <w:rsid w:val="00021AE8"/>
    <w:rsid w:val="000243D3"/>
    <w:rsid w:val="00024E1B"/>
    <w:rsid w:val="00036D15"/>
    <w:rsid w:val="00050873"/>
    <w:rsid w:val="0005263E"/>
    <w:rsid w:val="00063BBD"/>
    <w:rsid w:val="00065768"/>
    <w:rsid w:val="00080856"/>
    <w:rsid w:val="000839E1"/>
    <w:rsid w:val="000840DF"/>
    <w:rsid w:val="000848E6"/>
    <w:rsid w:val="000935A7"/>
    <w:rsid w:val="00096C13"/>
    <w:rsid w:val="000A1108"/>
    <w:rsid w:val="000A22E3"/>
    <w:rsid w:val="000A2DCE"/>
    <w:rsid w:val="000A3D76"/>
    <w:rsid w:val="000B0DC1"/>
    <w:rsid w:val="000B23AF"/>
    <w:rsid w:val="000B7A82"/>
    <w:rsid w:val="000C28E2"/>
    <w:rsid w:val="000C3EBE"/>
    <w:rsid w:val="000D013A"/>
    <w:rsid w:val="000D0F1E"/>
    <w:rsid w:val="000D6AAA"/>
    <w:rsid w:val="000D7C10"/>
    <w:rsid w:val="000E098C"/>
    <w:rsid w:val="000E67DF"/>
    <w:rsid w:val="000E699C"/>
    <w:rsid w:val="000F4312"/>
    <w:rsid w:val="00104EE6"/>
    <w:rsid w:val="0010587D"/>
    <w:rsid w:val="00106DE2"/>
    <w:rsid w:val="00107FA8"/>
    <w:rsid w:val="00110C05"/>
    <w:rsid w:val="001134BA"/>
    <w:rsid w:val="00113521"/>
    <w:rsid w:val="00115DA1"/>
    <w:rsid w:val="00115E8F"/>
    <w:rsid w:val="00116E10"/>
    <w:rsid w:val="00117ACB"/>
    <w:rsid w:val="00132987"/>
    <w:rsid w:val="001406AA"/>
    <w:rsid w:val="001470D6"/>
    <w:rsid w:val="00150534"/>
    <w:rsid w:val="00153F3E"/>
    <w:rsid w:val="00156693"/>
    <w:rsid w:val="001568A5"/>
    <w:rsid w:val="0016037A"/>
    <w:rsid w:val="001607EF"/>
    <w:rsid w:val="001709AF"/>
    <w:rsid w:val="00173ED3"/>
    <w:rsid w:val="0018467E"/>
    <w:rsid w:val="001854F5"/>
    <w:rsid w:val="0019520B"/>
    <w:rsid w:val="00197F42"/>
    <w:rsid w:val="001A0D13"/>
    <w:rsid w:val="001B0800"/>
    <w:rsid w:val="001B34F4"/>
    <w:rsid w:val="001B43BB"/>
    <w:rsid w:val="001C1C8F"/>
    <w:rsid w:val="001D0E8B"/>
    <w:rsid w:val="001E09A1"/>
    <w:rsid w:val="001E49E0"/>
    <w:rsid w:val="001F624B"/>
    <w:rsid w:val="001F6A19"/>
    <w:rsid w:val="001F7D75"/>
    <w:rsid w:val="00206028"/>
    <w:rsid w:val="0021071A"/>
    <w:rsid w:val="002138F4"/>
    <w:rsid w:val="00220170"/>
    <w:rsid w:val="00220791"/>
    <w:rsid w:val="00223FB7"/>
    <w:rsid w:val="00224177"/>
    <w:rsid w:val="00224D7B"/>
    <w:rsid w:val="0023080C"/>
    <w:rsid w:val="00236710"/>
    <w:rsid w:val="0024296E"/>
    <w:rsid w:val="00246BC5"/>
    <w:rsid w:val="00247B50"/>
    <w:rsid w:val="0025539D"/>
    <w:rsid w:val="0025765F"/>
    <w:rsid w:val="00257BAD"/>
    <w:rsid w:val="002602B2"/>
    <w:rsid w:val="0026290B"/>
    <w:rsid w:val="00265389"/>
    <w:rsid w:val="00272A07"/>
    <w:rsid w:val="002736F9"/>
    <w:rsid w:val="002800FF"/>
    <w:rsid w:val="0028163E"/>
    <w:rsid w:val="00281EEC"/>
    <w:rsid w:val="0028754B"/>
    <w:rsid w:val="002917B3"/>
    <w:rsid w:val="00292730"/>
    <w:rsid w:val="00294DA3"/>
    <w:rsid w:val="0029778B"/>
    <w:rsid w:val="002A02F9"/>
    <w:rsid w:val="002A235F"/>
    <w:rsid w:val="002A34A6"/>
    <w:rsid w:val="002A670A"/>
    <w:rsid w:val="002B1284"/>
    <w:rsid w:val="002B2583"/>
    <w:rsid w:val="002B455D"/>
    <w:rsid w:val="002C035E"/>
    <w:rsid w:val="002C4F00"/>
    <w:rsid w:val="002C5CBC"/>
    <w:rsid w:val="002C624B"/>
    <w:rsid w:val="002D363B"/>
    <w:rsid w:val="002D5515"/>
    <w:rsid w:val="002D6DC8"/>
    <w:rsid w:val="002E064B"/>
    <w:rsid w:val="002E0F20"/>
    <w:rsid w:val="002F1FE6"/>
    <w:rsid w:val="002F5707"/>
    <w:rsid w:val="003052CA"/>
    <w:rsid w:val="00307F74"/>
    <w:rsid w:val="003137E0"/>
    <w:rsid w:val="003150C5"/>
    <w:rsid w:val="003165B1"/>
    <w:rsid w:val="00316D2A"/>
    <w:rsid w:val="003259F6"/>
    <w:rsid w:val="00326704"/>
    <w:rsid w:val="00327183"/>
    <w:rsid w:val="00336944"/>
    <w:rsid w:val="00337607"/>
    <w:rsid w:val="00345FEA"/>
    <w:rsid w:val="00346707"/>
    <w:rsid w:val="00352C23"/>
    <w:rsid w:val="0035312A"/>
    <w:rsid w:val="00354003"/>
    <w:rsid w:val="003559E0"/>
    <w:rsid w:val="003574B8"/>
    <w:rsid w:val="00361661"/>
    <w:rsid w:val="00365AD4"/>
    <w:rsid w:val="00366F75"/>
    <w:rsid w:val="0037010F"/>
    <w:rsid w:val="003724BE"/>
    <w:rsid w:val="00381FBE"/>
    <w:rsid w:val="00383433"/>
    <w:rsid w:val="00385E3E"/>
    <w:rsid w:val="00386DD5"/>
    <w:rsid w:val="003916BC"/>
    <w:rsid w:val="0039370C"/>
    <w:rsid w:val="00393713"/>
    <w:rsid w:val="00394C8C"/>
    <w:rsid w:val="00394ED0"/>
    <w:rsid w:val="00396C81"/>
    <w:rsid w:val="003A0F84"/>
    <w:rsid w:val="003A35E7"/>
    <w:rsid w:val="003A63EB"/>
    <w:rsid w:val="003B20D8"/>
    <w:rsid w:val="003C0A62"/>
    <w:rsid w:val="003C7E5C"/>
    <w:rsid w:val="003F3306"/>
    <w:rsid w:val="003F6755"/>
    <w:rsid w:val="004026C2"/>
    <w:rsid w:val="004101DC"/>
    <w:rsid w:val="004133DE"/>
    <w:rsid w:val="00414084"/>
    <w:rsid w:val="00424D0C"/>
    <w:rsid w:val="00425AD3"/>
    <w:rsid w:val="0042641B"/>
    <w:rsid w:val="004370C0"/>
    <w:rsid w:val="00440945"/>
    <w:rsid w:val="00443A34"/>
    <w:rsid w:val="00444547"/>
    <w:rsid w:val="00446B06"/>
    <w:rsid w:val="00453C59"/>
    <w:rsid w:val="004619AF"/>
    <w:rsid w:val="00464DF2"/>
    <w:rsid w:val="00467FDB"/>
    <w:rsid w:val="00473E0D"/>
    <w:rsid w:val="00477314"/>
    <w:rsid w:val="00480D77"/>
    <w:rsid w:val="00490B2A"/>
    <w:rsid w:val="004A2206"/>
    <w:rsid w:val="004A358D"/>
    <w:rsid w:val="004A4422"/>
    <w:rsid w:val="004A5AD5"/>
    <w:rsid w:val="004B3B78"/>
    <w:rsid w:val="004B5CDF"/>
    <w:rsid w:val="004C2B1A"/>
    <w:rsid w:val="004C3008"/>
    <w:rsid w:val="004D085A"/>
    <w:rsid w:val="004D51B6"/>
    <w:rsid w:val="004D7689"/>
    <w:rsid w:val="004D7F5C"/>
    <w:rsid w:val="004E2FA6"/>
    <w:rsid w:val="004E6D79"/>
    <w:rsid w:val="004E6ED2"/>
    <w:rsid w:val="004F0081"/>
    <w:rsid w:val="004F3CC8"/>
    <w:rsid w:val="004F549C"/>
    <w:rsid w:val="004F6554"/>
    <w:rsid w:val="00502ADE"/>
    <w:rsid w:val="00503C30"/>
    <w:rsid w:val="005051C7"/>
    <w:rsid w:val="00506D7F"/>
    <w:rsid w:val="00510861"/>
    <w:rsid w:val="0051130B"/>
    <w:rsid w:val="005118A2"/>
    <w:rsid w:val="00512C05"/>
    <w:rsid w:val="00512F6C"/>
    <w:rsid w:val="005214C0"/>
    <w:rsid w:val="00523365"/>
    <w:rsid w:val="0052632A"/>
    <w:rsid w:val="00527588"/>
    <w:rsid w:val="00533E78"/>
    <w:rsid w:val="00541AD8"/>
    <w:rsid w:val="00542ADC"/>
    <w:rsid w:val="00557256"/>
    <w:rsid w:val="005634D6"/>
    <w:rsid w:val="00565946"/>
    <w:rsid w:val="005735A7"/>
    <w:rsid w:val="00574076"/>
    <w:rsid w:val="00576E13"/>
    <w:rsid w:val="005812E8"/>
    <w:rsid w:val="0058210B"/>
    <w:rsid w:val="00584038"/>
    <w:rsid w:val="0058567F"/>
    <w:rsid w:val="005861A1"/>
    <w:rsid w:val="00593BD8"/>
    <w:rsid w:val="005961FA"/>
    <w:rsid w:val="00596225"/>
    <w:rsid w:val="005A7614"/>
    <w:rsid w:val="005B4568"/>
    <w:rsid w:val="005B5F4F"/>
    <w:rsid w:val="005C0C32"/>
    <w:rsid w:val="005C3AC4"/>
    <w:rsid w:val="005D15A9"/>
    <w:rsid w:val="005D1F86"/>
    <w:rsid w:val="005D236F"/>
    <w:rsid w:val="005D331D"/>
    <w:rsid w:val="005D7B3E"/>
    <w:rsid w:val="005E46E5"/>
    <w:rsid w:val="005E4DB6"/>
    <w:rsid w:val="005E50F1"/>
    <w:rsid w:val="005E5D6A"/>
    <w:rsid w:val="005F5668"/>
    <w:rsid w:val="005F5925"/>
    <w:rsid w:val="005F72EB"/>
    <w:rsid w:val="006071CD"/>
    <w:rsid w:val="00611C3E"/>
    <w:rsid w:val="00612428"/>
    <w:rsid w:val="00612B4D"/>
    <w:rsid w:val="006149ED"/>
    <w:rsid w:val="00616219"/>
    <w:rsid w:val="006220F0"/>
    <w:rsid w:val="00623F1F"/>
    <w:rsid w:val="00624887"/>
    <w:rsid w:val="0062622B"/>
    <w:rsid w:val="006341B1"/>
    <w:rsid w:val="0063600C"/>
    <w:rsid w:val="00636B37"/>
    <w:rsid w:val="00641429"/>
    <w:rsid w:val="0064516C"/>
    <w:rsid w:val="00654006"/>
    <w:rsid w:val="006721DF"/>
    <w:rsid w:val="00675341"/>
    <w:rsid w:val="00676E8F"/>
    <w:rsid w:val="006817E4"/>
    <w:rsid w:val="00692A1D"/>
    <w:rsid w:val="00694292"/>
    <w:rsid w:val="006967D9"/>
    <w:rsid w:val="00696CB0"/>
    <w:rsid w:val="00696D85"/>
    <w:rsid w:val="006A4828"/>
    <w:rsid w:val="006A5BBA"/>
    <w:rsid w:val="006B4088"/>
    <w:rsid w:val="006B7A46"/>
    <w:rsid w:val="006C0415"/>
    <w:rsid w:val="006C4316"/>
    <w:rsid w:val="006C6408"/>
    <w:rsid w:val="006C64A5"/>
    <w:rsid w:val="006D48CE"/>
    <w:rsid w:val="006E3273"/>
    <w:rsid w:val="006E3664"/>
    <w:rsid w:val="006E77F9"/>
    <w:rsid w:val="006F2434"/>
    <w:rsid w:val="006F7FD0"/>
    <w:rsid w:val="007000C3"/>
    <w:rsid w:val="00706422"/>
    <w:rsid w:val="0070653C"/>
    <w:rsid w:val="00706C3D"/>
    <w:rsid w:val="00706F80"/>
    <w:rsid w:val="00712B81"/>
    <w:rsid w:val="007155EC"/>
    <w:rsid w:val="00720C8E"/>
    <w:rsid w:val="0072181D"/>
    <w:rsid w:val="007234CA"/>
    <w:rsid w:val="00726994"/>
    <w:rsid w:val="0073119E"/>
    <w:rsid w:val="00741F6F"/>
    <w:rsid w:val="00746132"/>
    <w:rsid w:val="00752852"/>
    <w:rsid w:val="00756467"/>
    <w:rsid w:val="0075756B"/>
    <w:rsid w:val="00760550"/>
    <w:rsid w:val="00762FD3"/>
    <w:rsid w:val="007669C9"/>
    <w:rsid w:val="00772CF0"/>
    <w:rsid w:val="0078064B"/>
    <w:rsid w:val="00782A9C"/>
    <w:rsid w:val="00785A06"/>
    <w:rsid w:val="00785EE8"/>
    <w:rsid w:val="0079192C"/>
    <w:rsid w:val="007A4CBE"/>
    <w:rsid w:val="007A7DBB"/>
    <w:rsid w:val="007B108D"/>
    <w:rsid w:val="007B19E6"/>
    <w:rsid w:val="007B3513"/>
    <w:rsid w:val="007B735E"/>
    <w:rsid w:val="007C0EBC"/>
    <w:rsid w:val="007C41C5"/>
    <w:rsid w:val="007D04A9"/>
    <w:rsid w:val="007D174A"/>
    <w:rsid w:val="007D37AD"/>
    <w:rsid w:val="007D4176"/>
    <w:rsid w:val="007D7B75"/>
    <w:rsid w:val="007E06BD"/>
    <w:rsid w:val="007E0AFC"/>
    <w:rsid w:val="007E38B5"/>
    <w:rsid w:val="007E7195"/>
    <w:rsid w:val="007E7F58"/>
    <w:rsid w:val="007F3654"/>
    <w:rsid w:val="007F5959"/>
    <w:rsid w:val="0080325C"/>
    <w:rsid w:val="00804751"/>
    <w:rsid w:val="008113BC"/>
    <w:rsid w:val="00815A18"/>
    <w:rsid w:val="008164D3"/>
    <w:rsid w:val="008205A9"/>
    <w:rsid w:val="008239D3"/>
    <w:rsid w:val="008411E5"/>
    <w:rsid w:val="00842F7D"/>
    <w:rsid w:val="0084355D"/>
    <w:rsid w:val="0084368F"/>
    <w:rsid w:val="00846E70"/>
    <w:rsid w:val="0085686C"/>
    <w:rsid w:val="0086248B"/>
    <w:rsid w:val="008774D4"/>
    <w:rsid w:val="008776B8"/>
    <w:rsid w:val="008801D7"/>
    <w:rsid w:val="008850D8"/>
    <w:rsid w:val="00885314"/>
    <w:rsid w:val="00893B8F"/>
    <w:rsid w:val="00895FA7"/>
    <w:rsid w:val="00896B55"/>
    <w:rsid w:val="00896E6B"/>
    <w:rsid w:val="008A11BF"/>
    <w:rsid w:val="008B1DFF"/>
    <w:rsid w:val="008B2030"/>
    <w:rsid w:val="008B64E5"/>
    <w:rsid w:val="008C3DED"/>
    <w:rsid w:val="008C4381"/>
    <w:rsid w:val="008C4994"/>
    <w:rsid w:val="008C5CCE"/>
    <w:rsid w:val="008D1B2B"/>
    <w:rsid w:val="008D235D"/>
    <w:rsid w:val="008D7A20"/>
    <w:rsid w:val="008E3ED5"/>
    <w:rsid w:val="008E4F91"/>
    <w:rsid w:val="008E6B27"/>
    <w:rsid w:val="008E794C"/>
    <w:rsid w:val="008E7A5D"/>
    <w:rsid w:val="00911B65"/>
    <w:rsid w:val="00913401"/>
    <w:rsid w:val="00921C73"/>
    <w:rsid w:val="0092484E"/>
    <w:rsid w:val="00925CEF"/>
    <w:rsid w:val="009300B4"/>
    <w:rsid w:val="0093396C"/>
    <w:rsid w:val="00936586"/>
    <w:rsid w:val="0094151C"/>
    <w:rsid w:val="00941AA5"/>
    <w:rsid w:val="00942B45"/>
    <w:rsid w:val="00946878"/>
    <w:rsid w:val="00947C72"/>
    <w:rsid w:val="00950A7C"/>
    <w:rsid w:val="009604E8"/>
    <w:rsid w:val="00964306"/>
    <w:rsid w:val="00975E21"/>
    <w:rsid w:val="00983D24"/>
    <w:rsid w:val="009908ED"/>
    <w:rsid w:val="00991EEE"/>
    <w:rsid w:val="009A4A47"/>
    <w:rsid w:val="009A7CDF"/>
    <w:rsid w:val="009B29A5"/>
    <w:rsid w:val="009C135D"/>
    <w:rsid w:val="009C5357"/>
    <w:rsid w:val="009E19D1"/>
    <w:rsid w:val="009E5DB5"/>
    <w:rsid w:val="009E777A"/>
    <w:rsid w:val="009F13AC"/>
    <w:rsid w:val="009F6A1D"/>
    <w:rsid w:val="00A00A09"/>
    <w:rsid w:val="00A03538"/>
    <w:rsid w:val="00A0701E"/>
    <w:rsid w:val="00A100D4"/>
    <w:rsid w:val="00A103B5"/>
    <w:rsid w:val="00A1206E"/>
    <w:rsid w:val="00A12DB1"/>
    <w:rsid w:val="00A141A7"/>
    <w:rsid w:val="00A1497A"/>
    <w:rsid w:val="00A155D2"/>
    <w:rsid w:val="00A2537D"/>
    <w:rsid w:val="00A272F8"/>
    <w:rsid w:val="00A27558"/>
    <w:rsid w:val="00A303EE"/>
    <w:rsid w:val="00A35C3C"/>
    <w:rsid w:val="00A36A90"/>
    <w:rsid w:val="00A410C5"/>
    <w:rsid w:val="00A41E3F"/>
    <w:rsid w:val="00A51B13"/>
    <w:rsid w:val="00A54BD4"/>
    <w:rsid w:val="00A55AAE"/>
    <w:rsid w:val="00A63A0B"/>
    <w:rsid w:val="00A641A2"/>
    <w:rsid w:val="00A6704C"/>
    <w:rsid w:val="00A7552E"/>
    <w:rsid w:val="00A83111"/>
    <w:rsid w:val="00A86572"/>
    <w:rsid w:val="00A920C1"/>
    <w:rsid w:val="00A95C8A"/>
    <w:rsid w:val="00A970AA"/>
    <w:rsid w:val="00AA3955"/>
    <w:rsid w:val="00AB3556"/>
    <w:rsid w:val="00AB5DA6"/>
    <w:rsid w:val="00AB6769"/>
    <w:rsid w:val="00AB7272"/>
    <w:rsid w:val="00AC160A"/>
    <w:rsid w:val="00AC7A37"/>
    <w:rsid w:val="00AD1B4C"/>
    <w:rsid w:val="00AD27E1"/>
    <w:rsid w:val="00AE1B66"/>
    <w:rsid w:val="00AE3EC7"/>
    <w:rsid w:val="00AE4762"/>
    <w:rsid w:val="00AF09CB"/>
    <w:rsid w:val="00AF119A"/>
    <w:rsid w:val="00AF3C24"/>
    <w:rsid w:val="00AF3D89"/>
    <w:rsid w:val="00AF4620"/>
    <w:rsid w:val="00B03BCA"/>
    <w:rsid w:val="00B04528"/>
    <w:rsid w:val="00B06563"/>
    <w:rsid w:val="00B10B2E"/>
    <w:rsid w:val="00B16490"/>
    <w:rsid w:val="00B1753B"/>
    <w:rsid w:val="00B247F2"/>
    <w:rsid w:val="00B2771F"/>
    <w:rsid w:val="00B27A18"/>
    <w:rsid w:val="00B35526"/>
    <w:rsid w:val="00B4228B"/>
    <w:rsid w:val="00B42CCB"/>
    <w:rsid w:val="00B52791"/>
    <w:rsid w:val="00B63D97"/>
    <w:rsid w:val="00B6461F"/>
    <w:rsid w:val="00B668B1"/>
    <w:rsid w:val="00B67D33"/>
    <w:rsid w:val="00B73D19"/>
    <w:rsid w:val="00B75240"/>
    <w:rsid w:val="00B75470"/>
    <w:rsid w:val="00B7560D"/>
    <w:rsid w:val="00B828EB"/>
    <w:rsid w:val="00B849AD"/>
    <w:rsid w:val="00B862F2"/>
    <w:rsid w:val="00B87116"/>
    <w:rsid w:val="00B90BD5"/>
    <w:rsid w:val="00B91C9F"/>
    <w:rsid w:val="00B927F2"/>
    <w:rsid w:val="00BA1333"/>
    <w:rsid w:val="00BA7D25"/>
    <w:rsid w:val="00BB106F"/>
    <w:rsid w:val="00BC4B28"/>
    <w:rsid w:val="00BC6961"/>
    <w:rsid w:val="00BD6478"/>
    <w:rsid w:val="00BD7154"/>
    <w:rsid w:val="00BE59DF"/>
    <w:rsid w:val="00BE79FA"/>
    <w:rsid w:val="00BF0491"/>
    <w:rsid w:val="00BF7206"/>
    <w:rsid w:val="00C0040B"/>
    <w:rsid w:val="00C021B4"/>
    <w:rsid w:val="00C04638"/>
    <w:rsid w:val="00C06F61"/>
    <w:rsid w:val="00C07EC6"/>
    <w:rsid w:val="00C14BBF"/>
    <w:rsid w:val="00C21E39"/>
    <w:rsid w:val="00C244E0"/>
    <w:rsid w:val="00C24E13"/>
    <w:rsid w:val="00C2555F"/>
    <w:rsid w:val="00C335EF"/>
    <w:rsid w:val="00C36360"/>
    <w:rsid w:val="00C3654E"/>
    <w:rsid w:val="00C506A7"/>
    <w:rsid w:val="00C53713"/>
    <w:rsid w:val="00C55E0E"/>
    <w:rsid w:val="00C71573"/>
    <w:rsid w:val="00C87034"/>
    <w:rsid w:val="00C900D2"/>
    <w:rsid w:val="00C96EF7"/>
    <w:rsid w:val="00CA243F"/>
    <w:rsid w:val="00CA334D"/>
    <w:rsid w:val="00CA7531"/>
    <w:rsid w:val="00CB2415"/>
    <w:rsid w:val="00CB2603"/>
    <w:rsid w:val="00CB26EB"/>
    <w:rsid w:val="00CB2A55"/>
    <w:rsid w:val="00CC14C6"/>
    <w:rsid w:val="00CC55EE"/>
    <w:rsid w:val="00CD041D"/>
    <w:rsid w:val="00CD24DB"/>
    <w:rsid w:val="00CE2D7B"/>
    <w:rsid w:val="00CE3443"/>
    <w:rsid w:val="00CE34D7"/>
    <w:rsid w:val="00CE35BB"/>
    <w:rsid w:val="00CF4447"/>
    <w:rsid w:val="00CF7DC7"/>
    <w:rsid w:val="00D01B0F"/>
    <w:rsid w:val="00D0280E"/>
    <w:rsid w:val="00D02EBE"/>
    <w:rsid w:val="00D065C3"/>
    <w:rsid w:val="00D135D5"/>
    <w:rsid w:val="00D16728"/>
    <w:rsid w:val="00D26116"/>
    <w:rsid w:val="00D31CE7"/>
    <w:rsid w:val="00D41932"/>
    <w:rsid w:val="00D464BE"/>
    <w:rsid w:val="00D46ABD"/>
    <w:rsid w:val="00D47254"/>
    <w:rsid w:val="00D506A9"/>
    <w:rsid w:val="00D50E3E"/>
    <w:rsid w:val="00D53B61"/>
    <w:rsid w:val="00D57952"/>
    <w:rsid w:val="00D57ADB"/>
    <w:rsid w:val="00D64C89"/>
    <w:rsid w:val="00D65BB0"/>
    <w:rsid w:val="00D6618E"/>
    <w:rsid w:val="00D7186D"/>
    <w:rsid w:val="00D72123"/>
    <w:rsid w:val="00D74B9E"/>
    <w:rsid w:val="00D82B67"/>
    <w:rsid w:val="00D96A36"/>
    <w:rsid w:val="00DA1EBE"/>
    <w:rsid w:val="00DA3B8E"/>
    <w:rsid w:val="00DA3EAD"/>
    <w:rsid w:val="00DA75A7"/>
    <w:rsid w:val="00DB0679"/>
    <w:rsid w:val="00DB10E1"/>
    <w:rsid w:val="00DB2638"/>
    <w:rsid w:val="00DB50DE"/>
    <w:rsid w:val="00DB644E"/>
    <w:rsid w:val="00DC1AA8"/>
    <w:rsid w:val="00DC5560"/>
    <w:rsid w:val="00DD18CF"/>
    <w:rsid w:val="00DE183C"/>
    <w:rsid w:val="00DE1DCE"/>
    <w:rsid w:val="00DE2402"/>
    <w:rsid w:val="00DE6091"/>
    <w:rsid w:val="00DE69C9"/>
    <w:rsid w:val="00DF2241"/>
    <w:rsid w:val="00DF4B4C"/>
    <w:rsid w:val="00DF5CAE"/>
    <w:rsid w:val="00E0278E"/>
    <w:rsid w:val="00E02D55"/>
    <w:rsid w:val="00E04F60"/>
    <w:rsid w:val="00E07C73"/>
    <w:rsid w:val="00E11518"/>
    <w:rsid w:val="00E16E59"/>
    <w:rsid w:val="00E23753"/>
    <w:rsid w:val="00E268DF"/>
    <w:rsid w:val="00E33D16"/>
    <w:rsid w:val="00E36159"/>
    <w:rsid w:val="00E378B7"/>
    <w:rsid w:val="00E51FE1"/>
    <w:rsid w:val="00E54296"/>
    <w:rsid w:val="00E5705C"/>
    <w:rsid w:val="00E60FFF"/>
    <w:rsid w:val="00E619F4"/>
    <w:rsid w:val="00E62582"/>
    <w:rsid w:val="00E6435E"/>
    <w:rsid w:val="00E6528E"/>
    <w:rsid w:val="00E6748B"/>
    <w:rsid w:val="00E67A35"/>
    <w:rsid w:val="00E716C3"/>
    <w:rsid w:val="00E72625"/>
    <w:rsid w:val="00E72BEF"/>
    <w:rsid w:val="00E72EDA"/>
    <w:rsid w:val="00E7366B"/>
    <w:rsid w:val="00E73BAE"/>
    <w:rsid w:val="00E86355"/>
    <w:rsid w:val="00E866E8"/>
    <w:rsid w:val="00E90F38"/>
    <w:rsid w:val="00E95CB3"/>
    <w:rsid w:val="00E97BB5"/>
    <w:rsid w:val="00EA64B0"/>
    <w:rsid w:val="00EA6620"/>
    <w:rsid w:val="00EB2B0E"/>
    <w:rsid w:val="00EB38F0"/>
    <w:rsid w:val="00EB6D55"/>
    <w:rsid w:val="00EB7570"/>
    <w:rsid w:val="00EB7DC1"/>
    <w:rsid w:val="00EC0488"/>
    <w:rsid w:val="00EC27F3"/>
    <w:rsid w:val="00EC6D67"/>
    <w:rsid w:val="00EC7709"/>
    <w:rsid w:val="00ED09E4"/>
    <w:rsid w:val="00ED253B"/>
    <w:rsid w:val="00ED5A4A"/>
    <w:rsid w:val="00EE2B47"/>
    <w:rsid w:val="00EE31FA"/>
    <w:rsid w:val="00F05A2B"/>
    <w:rsid w:val="00F05DB7"/>
    <w:rsid w:val="00F07DA2"/>
    <w:rsid w:val="00F1315A"/>
    <w:rsid w:val="00F20CF0"/>
    <w:rsid w:val="00F302DB"/>
    <w:rsid w:val="00F354A1"/>
    <w:rsid w:val="00F36C17"/>
    <w:rsid w:val="00F36D7E"/>
    <w:rsid w:val="00F539A4"/>
    <w:rsid w:val="00F56C9B"/>
    <w:rsid w:val="00F622E3"/>
    <w:rsid w:val="00F63007"/>
    <w:rsid w:val="00F63C57"/>
    <w:rsid w:val="00F66380"/>
    <w:rsid w:val="00F73EC9"/>
    <w:rsid w:val="00F74210"/>
    <w:rsid w:val="00F74F83"/>
    <w:rsid w:val="00F75D4E"/>
    <w:rsid w:val="00F765D0"/>
    <w:rsid w:val="00F77507"/>
    <w:rsid w:val="00F8653A"/>
    <w:rsid w:val="00F865E3"/>
    <w:rsid w:val="00F86B81"/>
    <w:rsid w:val="00F90EF0"/>
    <w:rsid w:val="00F94BC4"/>
    <w:rsid w:val="00F94D79"/>
    <w:rsid w:val="00F97B51"/>
    <w:rsid w:val="00FA13AD"/>
    <w:rsid w:val="00FA29FF"/>
    <w:rsid w:val="00FA4C3E"/>
    <w:rsid w:val="00FC3106"/>
    <w:rsid w:val="00FC3609"/>
    <w:rsid w:val="00FC4904"/>
    <w:rsid w:val="00FC6A62"/>
    <w:rsid w:val="00FC771C"/>
    <w:rsid w:val="00FD17BD"/>
    <w:rsid w:val="00FD4CD5"/>
    <w:rsid w:val="00FE0B70"/>
    <w:rsid w:val="00FE134E"/>
    <w:rsid w:val="00FE30DA"/>
    <w:rsid w:val="00FE42BB"/>
    <w:rsid w:val="00FE474E"/>
    <w:rsid w:val="00FE7BCF"/>
    <w:rsid w:val="00FF2406"/>
    <w:rsid w:val="00FF3982"/>
    <w:rsid w:val="00FF573F"/>
    <w:rsid w:val="054D2D80"/>
    <w:rsid w:val="1108D04B"/>
    <w:rsid w:val="16573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BC794F5"/>
  <w15:chartTrackingRefBased/>
  <w15:docId w15:val="{C745C537-A7FC-4694-BBBC-42A987A68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Strong" w:qFormat="1"/>
    <w:lsdException w:name="Emphasis" w:qFormat="1"/>
    <w:lsdException w:name="Normal (Web)" w:uiPriority="99"/>
    <w:lsdException w:name="HTML Code" w:uiPriority="99"/>
    <w:lsdException w:name="HTML Keyboard" w:semiHidden="1" w:unhideWhenUsed="1"/>
    <w:lsdException w:name="HTML Preformatted" w:uiPriority="99"/>
    <w:lsdException w:name="HTML Typewriter" w:uiPriority="99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04528"/>
    <w:pPr>
      <w:jc w:val="both"/>
    </w:pPr>
    <w:rPr>
      <w:rFonts w:ascii="Trebuchet MS" w:hAnsi="Trebuchet MS"/>
      <w:szCs w:val="24"/>
    </w:rPr>
  </w:style>
  <w:style w:type="paragraph" w:styleId="Heading1">
    <w:name w:val="heading 1"/>
    <w:basedOn w:val="Normal"/>
    <w:next w:val="Normal"/>
    <w:qFormat/>
    <w:rsid w:val="00206028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206028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206028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E54296"/>
    <w:pPr>
      <w:keepNext/>
      <w:numPr>
        <w:ilvl w:val="3"/>
        <w:numId w:val="1"/>
      </w:numPr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E54296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54296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54296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qFormat/>
    <w:rsid w:val="00E54296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qFormat/>
    <w:rsid w:val="00E54296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reDoc">
    <w:name w:val="TitreDoc"/>
    <w:basedOn w:val="Normal"/>
    <w:next w:val="Normal"/>
    <w:rsid w:val="00206028"/>
    <w:pPr>
      <w:pBdr>
        <w:top w:val="single" w:sz="12" w:space="1" w:color="auto" w:shadow="1"/>
        <w:left w:val="single" w:sz="12" w:space="4" w:color="auto" w:shadow="1"/>
        <w:bottom w:val="single" w:sz="12" w:space="1" w:color="auto" w:shadow="1"/>
        <w:right w:val="single" w:sz="12" w:space="4" w:color="auto" w:shadow="1"/>
      </w:pBdr>
      <w:jc w:val="center"/>
    </w:pPr>
    <w:rPr>
      <w:b/>
      <w:color w:val="0000FF"/>
      <w:sz w:val="36"/>
      <w:szCs w:val="36"/>
    </w:rPr>
  </w:style>
  <w:style w:type="paragraph" w:customStyle="1" w:styleId="Titre1">
    <w:name w:val="Titre1"/>
    <w:basedOn w:val="Normal"/>
    <w:next w:val="Normal"/>
    <w:rsid w:val="00E54296"/>
    <w:pPr>
      <w:numPr>
        <w:numId w:val="1"/>
      </w:numPr>
      <w:spacing w:before="120" w:after="120"/>
      <w:outlineLvl w:val="0"/>
    </w:pPr>
    <w:rPr>
      <w:b/>
      <w:caps/>
      <w:sz w:val="32"/>
      <w:szCs w:val="32"/>
    </w:rPr>
  </w:style>
  <w:style w:type="paragraph" w:customStyle="1" w:styleId="Titre2">
    <w:name w:val="Titre2"/>
    <w:basedOn w:val="Normal"/>
    <w:next w:val="Normal"/>
    <w:rsid w:val="00E54296"/>
    <w:pPr>
      <w:numPr>
        <w:ilvl w:val="1"/>
        <w:numId w:val="1"/>
      </w:numPr>
      <w:spacing w:after="120"/>
      <w:outlineLvl w:val="1"/>
    </w:pPr>
    <w:rPr>
      <w:b/>
      <w:color w:val="800080"/>
      <w:sz w:val="28"/>
      <w:szCs w:val="28"/>
    </w:rPr>
  </w:style>
  <w:style w:type="paragraph" w:customStyle="1" w:styleId="Titre3">
    <w:name w:val="Titre3"/>
    <w:basedOn w:val="Normal"/>
    <w:next w:val="Normal"/>
    <w:rsid w:val="00E54296"/>
    <w:pPr>
      <w:numPr>
        <w:ilvl w:val="2"/>
        <w:numId w:val="1"/>
      </w:numPr>
      <w:outlineLvl w:val="2"/>
    </w:pPr>
    <w:rPr>
      <w:b/>
      <w:color w:val="800000"/>
      <w:sz w:val="24"/>
    </w:rPr>
  </w:style>
  <w:style w:type="character" w:styleId="Hyperlink">
    <w:name w:val="Hyperlink"/>
    <w:rsid w:val="00B668B1"/>
    <w:rPr>
      <w:color w:val="0000FF"/>
      <w:u w:val="single"/>
    </w:rPr>
  </w:style>
  <w:style w:type="paragraph" w:customStyle="1" w:styleId="Code">
    <w:name w:val="Code"/>
    <w:basedOn w:val="Normal"/>
    <w:next w:val="Normal"/>
    <w:rsid w:val="00925CEF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 w:cs="Courier New"/>
    </w:rPr>
  </w:style>
  <w:style w:type="table" w:styleId="TableGrid">
    <w:name w:val="Table Grid"/>
    <w:basedOn w:val="TableNormal"/>
    <w:rsid w:val="005D15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925C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</w:rPr>
  </w:style>
  <w:style w:type="character" w:customStyle="1" w:styleId="HTMLPreformattedChar">
    <w:name w:val="HTML Preformatted Char"/>
    <w:link w:val="HTMLPreformatted"/>
    <w:uiPriority w:val="99"/>
    <w:rsid w:val="00925CEF"/>
    <w:rPr>
      <w:rFonts w:ascii="Courier New" w:hAnsi="Courier New" w:cs="Courier New"/>
    </w:rPr>
  </w:style>
  <w:style w:type="character" w:styleId="HTMLTypewriter">
    <w:name w:val="HTML Typewriter"/>
    <w:uiPriority w:val="99"/>
    <w:unhideWhenUsed/>
    <w:rsid w:val="00925CEF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F765D0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CB2603"/>
    <w:pPr>
      <w:ind w:left="708"/>
    </w:pPr>
  </w:style>
  <w:style w:type="character" w:styleId="FollowedHyperlink">
    <w:name w:val="FollowedHyperlink"/>
    <w:rsid w:val="00F05A2B"/>
    <w:rPr>
      <w:color w:val="800080"/>
      <w:u w:val="single"/>
    </w:rPr>
  </w:style>
  <w:style w:type="character" w:styleId="HTMLCode">
    <w:name w:val="HTML Code"/>
    <w:uiPriority w:val="99"/>
    <w:unhideWhenUsed/>
    <w:rsid w:val="00FC6A62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rsid w:val="0035312A"/>
  </w:style>
  <w:style w:type="paragraph" w:customStyle="1" w:styleId="Code0">
    <w:name w:val="_Code"/>
    <w:basedOn w:val="Normal"/>
    <w:qFormat/>
    <w:rsid w:val="00785EE8"/>
    <w:pPr>
      <w:pBdr>
        <w:left w:val="single" w:sz="8" w:space="4" w:color="auto"/>
      </w:pBdr>
      <w:spacing w:after="60"/>
      <w:jc w:val="left"/>
    </w:pPr>
    <w:rPr>
      <w:rFonts w:ascii="Courier New" w:hAnsi="Courier New" w:cs="Courier New"/>
      <w:noProof/>
      <w:color w:val="0000FF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7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5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4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8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4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1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0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0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6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4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1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807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edelivery.oracle.com/osdc/faces/Home.jspx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www.oracle.com/database/technologies/oracle19c-linux-downloads.html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nom_serveur:5500/em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Desktop\doc\ModeleDoc.dot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Biblioth_x00e8_que xmlns="d25a5393-c1a3-4386-bfa9-22a2279cbd90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183BF8998FF214CADAE1E072261EDF7" ma:contentTypeVersion="14" ma:contentTypeDescription="Create a new document." ma:contentTypeScope="" ma:versionID="73930dd89668d52ff3011b8aa20233c1">
  <xsd:schema xmlns:xsd="http://www.w3.org/2001/XMLSchema" xmlns:xs="http://www.w3.org/2001/XMLSchema" xmlns:p="http://schemas.microsoft.com/office/2006/metadata/properties" xmlns:ns2="d11da5ae-3793-4afc-b134-438ef2563d09" xmlns:ns3="d25a5393-c1a3-4386-bfa9-22a2279cbd90" targetNamespace="http://schemas.microsoft.com/office/2006/metadata/properties" ma:root="true" ma:fieldsID="e92f2a2774d6df0a6a8b951809887d53" ns2:_="" ns3:_="">
    <xsd:import namespace="d11da5ae-3793-4afc-b134-438ef2563d09"/>
    <xsd:import namespace="d25a5393-c1a3-4386-bfa9-22a2279cbd90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EventHashCode" minOccurs="0"/>
                <xsd:element ref="ns3:MediaServiceGenerationTime" minOccurs="0"/>
                <xsd:element ref="ns3:Biblioth_x00e8_qu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1da5ae-3793-4afc-b134-438ef2563d0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0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1" nillable="true" ma:displayName="Last Shared By Time" ma:hidden="true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25a5393-c1a3-4386-bfa9-22a2279cbd9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5" nillable="true" ma:displayName="MediaServiceAutoTags" ma:internalName="MediaServiceAutoTags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Biblioth_x00e8_que" ma:index="19" nillable="true" ma:displayName="Bibliothèque" ma:format="Dropdown" ma:internalName="Biblioth_x00e8_que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74DDA6-216F-4858-A0B1-6BB39A253334}">
  <ds:schemaRefs>
    <ds:schemaRef ds:uri="http://purl.org/dc/dcmitype/"/>
    <ds:schemaRef ds:uri="http://schemas.microsoft.com/office/2006/documentManagement/types"/>
    <ds:schemaRef ds:uri="http://purl.org/dc/elements/1.1/"/>
    <ds:schemaRef ds:uri="http://schemas.microsoft.com/office/2006/metadata/properties"/>
    <ds:schemaRef ds:uri="d25a5393-c1a3-4386-bfa9-22a2279cbd90"/>
    <ds:schemaRef ds:uri="http://purl.org/dc/terms/"/>
    <ds:schemaRef ds:uri="http://schemas.openxmlformats.org/package/2006/metadata/core-properties"/>
    <ds:schemaRef ds:uri="http://schemas.microsoft.com/office/infopath/2007/PartnerControls"/>
    <ds:schemaRef ds:uri="d11da5ae-3793-4afc-b134-438ef2563d09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8C62974E-2BD6-46C2-AE3D-831CD86D67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1da5ae-3793-4afc-b134-438ef2563d09"/>
    <ds:schemaRef ds:uri="d25a5393-c1a3-4386-bfa9-22a2279cbd9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C5ED939-3908-48CE-B3DD-9671A5DDCD3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D57824C-78E3-49CE-882F-FAAB0A634D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ModeleDoc.dot</Template>
  <TotalTime>0</TotalTime>
  <Pages>54</Pages>
  <Words>989</Words>
  <Characters>6235</Characters>
  <Application>Microsoft Office Word</Application>
  <DocSecurity>0</DocSecurity>
  <Lines>51</Lines>
  <Paragraphs>14</Paragraphs>
  <ScaleCrop>false</ScaleCrop>
  <Company>IBM</Company>
  <LinksUpToDate>false</LinksUpToDate>
  <CharactersWithSpaces>7210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TITREDOC</dc:title>
  <dc:subject/>
  <dc:creator>gaillard</dc:creator>
  <cp:keywords/>
  <cp:lastModifiedBy>Caroline Lecomte</cp:lastModifiedBy>
  <cp:revision>2</cp:revision>
  <dcterms:created xsi:type="dcterms:W3CDTF">2019-11-22T15:43:00Z</dcterms:created>
  <dcterms:modified xsi:type="dcterms:W3CDTF">2019-11-22T15:43:00Z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0x010100F183BF8998FF214CADAE1E072261EDF7</vt:lpwstr>
  </property>
</Properties>
</file>